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-255"/>
        <w:tblW w:w="7655" w:type="dxa"/>
        <w:tblLook w:val="0600" w:firstRow="0" w:lastRow="0" w:firstColumn="0" w:lastColumn="0" w:noHBand="1" w:noVBand="1"/>
        <w:tblDescription w:val="Tabela de layout para inserir logotipo, número da fatura, data, data de vencimento, nome da empresa, endereço, números de telefone e fax, endereço de email, além de detalhes de contato e endereço do destinatário da fatura"/>
      </w:tblPr>
      <w:tblGrid>
        <w:gridCol w:w="7655"/>
      </w:tblGrid>
      <w:tr w:rsidR="00CF36DD" w:rsidRPr="00B97B9E" w:rsidTr="003F1B48">
        <w:trPr>
          <w:trHeight w:val="888"/>
        </w:trPr>
        <w:tc>
          <w:tcPr>
            <w:tcW w:w="7655" w:type="dxa"/>
            <w:hideMark/>
          </w:tcPr>
          <w:p w:rsidR="00CF36DD" w:rsidRPr="00B97B9E" w:rsidRDefault="00CF36DD" w:rsidP="00574651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fldChar w:fldCharType="begin"/>
            </w:r>
            <w:r>
              <w:rPr>
                <w:lang w:val="pt-BR"/>
              </w:rPr>
              <w:instrText xml:space="preserve"> HYPERLINK "https://firebase.google.com/?hl=pt-BR" </w:instrText>
            </w:r>
            <w:r>
              <w:rPr>
                <w:lang w:val="pt-BR"/>
              </w:rPr>
              <w:fldChar w:fldCharType="separate"/>
            </w:r>
            <w:r w:rsidRPr="00E168F1">
              <w:rPr>
                <w:rStyle w:val="Hyperlink"/>
                <w:rFonts w:ascii="Franklin Gothic Demi" w:hAnsi="Franklin Gothic Demi" w:cstheme="majorBidi"/>
                <w:lang w:val="pt-BR"/>
              </w:rPr>
              <w:t>firebase</w:t>
            </w:r>
            <w:r>
              <w:rPr>
                <w:lang w:val="pt-BR"/>
              </w:rPr>
              <w:fldChar w:fldCharType="end"/>
            </w:r>
          </w:p>
        </w:tc>
      </w:tr>
      <w:tr w:rsidR="00CF36DD" w:rsidRPr="00B97B9E" w:rsidTr="003F1B48">
        <w:trPr>
          <w:trHeight w:val="964"/>
        </w:trPr>
        <w:tc>
          <w:tcPr>
            <w:tcW w:w="7655" w:type="dxa"/>
            <w:hideMark/>
          </w:tcPr>
          <w:p w:rsidR="00CF36DD" w:rsidRPr="003F1B48" w:rsidRDefault="00CF36DD" w:rsidP="00574651">
            <w:pPr>
              <w:rPr>
                <w:rFonts w:cstheme="minorHAnsi"/>
                <w:b/>
                <w:bCs/>
                <w:sz w:val="32"/>
                <w:szCs w:val="32"/>
                <w:lang w:val="pt-BR"/>
              </w:rPr>
            </w:pPr>
            <w:r w:rsidRPr="003F1B48">
              <w:rPr>
                <w:b/>
                <w:bCs/>
                <w:szCs w:val="24"/>
                <w:lang w:val="pt-BR"/>
              </w:rPr>
              <w:t>Observação: Quando a palavra</w:t>
            </w:r>
            <w:r w:rsidR="003F1B48">
              <w:rPr>
                <w:b/>
                <w:bCs/>
                <w:szCs w:val="24"/>
                <w:lang w:val="pt-BR"/>
              </w:rPr>
              <w:t xml:space="preserve"> ou um</w:t>
            </w:r>
            <w:r w:rsidR="00620175">
              <w:rPr>
                <w:b/>
                <w:bCs/>
                <w:szCs w:val="24"/>
                <w:lang w:val="pt-BR"/>
              </w:rPr>
              <w:t xml:space="preserve"> </w:t>
            </w:r>
            <w:proofErr w:type="spellStart"/>
            <w:r w:rsidR="00620175">
              <w:rPr>
                <w:b/>
                <w:bCs/>
                <w:szCs w:val="24"/>
                <w:lang w:val="pt-BR"/>
              </w:rPr>
              <w:t>numero</w:t>
            </w:r>
            <w:proofErr w:type="spellEnd"/>
            <w:r w:rsidRPr="003F1B48">
              <w:rPr>
                <w:b/>
                <w:bCs/>
                <w:szCs w:val="24"/>
                <w:lang w:val="pt-BR"/>
              </w:rPr>
              <w:t xml:space="preserve"> estive em azul é um hiperlink.</w:t>
            </w:r>
          </w:p>
        </w:tc>
      </w:tr>
    </w:tbl>
    <w:p w:rsidR="00A340F2" w:rsidRDefault="00A340F2" w:rsidP="002F5404">
      <w:pPr>
        <w:rPr>
          <w:noProof/>
          <w:lang w:val="pt-BR"/>
        </w:rPr>
      </w:pPr>
    </w:p>
    <w:p w:rsidR="00CF36DD" w:rsidRDefault="00CF36DD" w:rsidP="002F5404">
      <w:pPr>
        <w:rPr>
          <w:noProof/>
          <w:lang w:val="pt-BR"/>
        </w:rPr>
      </w:pPr>
    </w:p>
    <w:p w:rsidR="00CF36DD" w:rsidRDefault="00CF36DD" w:rsidP="002F5404">
      <w:pPr>
        <w:rPr>
          <w:noProof/>
          <w:lang w:val="pt-BR"/>
        </w:rPr>
      </w:pPr>
    </w:p>
    <w:p w:rsidR="00CF36DD" w:rsidRDefault="00CF36DD" w:rsidP="002F5404">
      <w:pPr>
        <w:rPr>
          <w:noProof/>
          <w:lang w:val="pt-BR"/>
        </w:rPr>
      </w:pPr>
    </w:p>
    <w:p w:rsidR="00CF36DD" w:rsidRDefault="00CF36DD" w:rsidP="002F5404">
      <w:pPr>
        <w:rPr>
          <w:noProof/>
          <w:lang w:val="pt-BR"/>
        </w:rPr>
      </w:pPr>
    </w:p>
    <w:p w:rsidR="00CF36DD" w:rsidRPr="00B97B9E" w:rsidRDefault="00CF36DD" w:rsidP="002F5404">
      <w:pPr>
        <w:rPr>
          <w:noProof/>
          <w:lang w:val="pt-BR"/>
        </w:rPr>
      </w:pPr>
    </w:p>
    <w:tbl>
      <w:tblPr>
        <w:tblStyle w:val="Informaesdevendas"/>
        <w:tblW w:w="5008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Insira o nome do vendedor, o cargo, as condições de pagamento e a data de vencimento nesta tabela."/>
      </w:tblPr>
      <w:tblGrid>
        <w:gridCol w:w="2976"/>
        <w:gridCol w:w="1287"/>
        <w:gridCol w:w="3256"/>
        <w:gridCol w:w="3098"/>
      </w:tblGrid>
      <w:tr w:rsidR="00A340F2" w:rsidRPr="00B97B9E" w:rsidTr="00341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977" w:type="dxa"/>
            <w:shd w:val="clear" w:color="auto" w:fill="auto"/>
            <w:hideMark/>
          </w:tcPr>
          <w:p w:rsidR="00A340F2" w:rsidRPr="00B97B9E" w:rsidRDefault="00E168F1" w:rsidP="002F540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Programador</w:t>
            </w:r>
          </w:p>
        </w:tc>
        <w:tc>
          <w:tcPr>
            <w:tcW w:w="1276" w:type="dxa"/>
            <w:shd w:val="clear" w:color="auto" w:fill="auto"/>
            <w:hideMark/>
          </w:tcPr>
          <w:p w:rsidR="00A340F2" w:rsidRPr="00B97B9E" w:rsidRDefault="007A3908" w:rsidP="002F540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sdt>
              <w:sdtPr>
                <w:rPr>
                  <w:lang w:val="pt-BR"/>
                </w:rPr>
                <w:alias w:val="Cargo:"/>
                <w:tag w:val="Cargo:"/>
                <w:id w:val="274147627"/>
                <w:placeholder>
                  <w:docPart w:val="18D81D676ABD4BF9BABBB018EDA5828D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B97B9E">
                  <w:rPr>
                    <w:lang w:val="pt-BR" w:bidi="pt-BR"/>
                  </w:rPr>
                  <w:t>Cargo</w:t>
                </w:r>
              </w:sdtContent>
            </w:sdt>
          </w:p>
        </w:tc>
        <w:tc>
          <w:tcPr>
            <w:tcW w:w="3261" w:type="dxa"/>
            <w:shd w:val="clear" w:color="auto" w:fill="auto"/>
            <w:hideMark/>
          </w:tcPr>
          <w:p w:rsidR="00A340F2" w:rsidRPr="00B97B9E" w:rsidRDefault="00A340F2" w:rsidP="002F540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</w:p>
        </w:tc>
        <w:tc>
          <w:tcPr>
            <w:tcW w:w="3103" w:type="dxa"/>
            <w:shd w:val="clear" w:color="auto" w:fill="auto"/>
            <w:hideMark/>
          </w:tcPr>
          <w:p w:rsidR="00A340F2" w:rsidRPr="00B97B9E" w:rsidRDefault="00A340F2" w:rsidP="002F540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</w:p>
        </w:tc>
      </w:tr>
      <w:tr w:rsidR="00A340F2" w:rsidRPr="00B97B9E" w:rsidTr="00E168F1">
        <w:trPr>
          <w:trHeight w:hRule="exact" w:val="939"/>
        </w:trPr>
        <w:tc>
          <w:tcPr>
            <w:tcW w:w="2977" w:type="dxa"/>
          </w:tcPr>
          <w:p w:rsidR="00A340F2" w:rsidRPr="00B97B9E" w:rsidRDefault="00E168F1" w:rsidP="002F5404">
            <w:pPr>
              <w:rPr>
                <w:szCs w:val="24"/>
                <w:lang w:val="pt-BR"/>
              </w:rPr>
            </w:pPr>
            <w:r w:rsidRPr="00E168F1">
              <w:rPr>
                <w:szCs w:val="24"/>
                <w:lang w:val="pt-BR"/>
              </w:rPr>
              <w:t>Kevin Vieira</w:t>
            </w:r>
            <w:r>
              <w:rPr>
                <w:szCs w:val="24"/>
                <w:lang w:val="pt-BR"/>
              </w:rPr>
              <w:t xml:space="preserve"> Gomes </w:t>
            </w:r>
            <w:r w:rsidRPr="00E168F1">
              <w:rPr>
                <w:szCs w:val="24"/>
                <w:lang w:val="pt-BR"/>
              </w:rPr>
              <w:t>Guimarães</w:t>
            </w:r>
          </w:p>
        </w:tc>
        <w:tc>
          <w:tcPr>
            <w:tcW w:w="1276" w:type="dxa"/>
          </w:tcPr>
          <w:p w:rsidR="00A340F2" w:rsidRPr="00B97B9E" w:rsidRDefault="00E168F1" w:rsidP="002F5404">
            <w:pPr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Estagiário</w:t>
            </w:r>
          </w:p>
        </w:tc>
        <w:tc>
          <w:tcPr>
            <w:tcW w:w="3261" w:type="dxa"/>
            <w:hideMark/>
          </w:tcPr>
          <w:p w:rsidR="00A340F2" w:rsidRPr="00B97B9E" w:rsidRDefault="00A340F2" w:rsidP="002F5404">
            <w:pPr>
              <w:rPr>
                <w:szCs w:val="24"/>
                <w:lang w:val="pt-BR"/>
              </w:rPr>
            </w:pPr>
          </w:p>
        </w:tc>
        <w:tc>
          <w:tcPr>
            <w:tcW w:w="3103" w:type="dxa"/>
          </w:tcPr>
          <w:p w:rsidR="00A340F2" w:rsidRPr="00B97B9E" w:rsidRDefault="00A340F2" w:rsidP="002F5404">
            <w:pPr>
              <w:rPr>
                <w:szCs w:val="24"/>
                <w:lang w:val="pt-BR"/>
              </w:rPr>
            </w:pPr>
          </w:p>
        </w:tc>
      </w:tr>
    </w:tbl>
    <w:p w:rsidR="00A340F2" w:rsidRPr="00B97B9E" w:rsidRDefault="00A340F2" w:rsidP="00A340F2">
      <w:pPr>
        <w:rPr>
          <w:noProof/>
          <w:lang w:val="pt-BR"/>
        </w:rPr>
      </w:pPr>
    </w:p>
    <w:tbl>
      <w:tblPr>
        <w:tblStyle w:val="Tabeladecontedo"/>
        <w:tblW w:w="4676" w:type="pct"/>
        <w:tblInd w:w="-142" w:type="dxa"/>
        <w:tblLook w:val="04A0" w:firstRow="1" w:lastRow="0" w:firstColumn="1" w:lastColumn="0" w:noHBand="0" w:noVBand="1"/>
        <w:tblDescription w:val="Insira quantidade, descrição, preço unitário, desconto e total da linha nas colunas, e subtotal, imposto e total no final da tabela."/>
      </w:tblPr>
      <w:tblGrid>
        <w:gridCol w:w="1418"/>
        <w:gridCol w:w="2268"/>
        <w:gridCol w:w="2977"/>
        <w:gridCol w:w="1984"/>
        <w:gridCol w:w="1275"/>
      </w:tblGrid>
      <w:tr w:rsidR="00077817" w:rsidRPr="00B97B9E" w:rsidTr="00077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961"/>
          <w:tblHeader/>
        </w:trPr>
        <w:tc>
          <w:tcPr>
            <w:tcW w:w="1418" w:type="dxa"/>
            <w:hideMark/>
          </w:tcPr>
          <w:p w:rsidR="00077817" w:rsidRPr="00B97B9E" w:rsidRDefault="00077817" w:rsidP="002F540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conta</w:t>
            </w:r>
          </w:p>
        </w:tc>
        <w:tc>
          <w:tcPr>
            <w:tcW w:w="2268" w:type="dxa"/>
          </w:tcPr>
          <w:p w:rsidR="00077817" w:rsidRDefault="00077817" w:rsidP="002F540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vantagens</w:t>
            </w:r>
          </w:p>
        </w:tc>
        <w:tc>
          <w:tcPr>
            <w:tcW w:w="2977" w:type="dxa"/>
          </w:tcPr>
          <w:p w:rsidR="00077817" w:rsidRDefault="00077817" w:rsidP="002F540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desvantagens</w:t>
            </w:r>
          </w:p>
        </w:tc>
        <w:tc>
          <w:tcPr>
            <w:tcW w:w="1984" w:type="dxa"/>
            <w:hideMark/>
          </w:tcPr>
          <w:p w:rsidR="00077817" w:rsidRPr="00641BAA" w:rsidRDefault="00077817" w:rsidP="002F5404">
            <w:pPr>
              <w:pStyle w:val="Estilo1"/>
              <w:framePr w:hSpace="0" w:wrap="auto" w:vAnchor="margin" w:hAnchor="text" w:xAlign="left" w:yAlign="inline"/>
              <w:rPr>
                <w:caps w:val="0"/>
                <w:lang w:val="pt-BR"/>
              </w:rPr>
            </w:pPr>
            <w:r>
              <w:rPr>
                <w:lang w:val="pt-BR"/>
              </w:rPr>
              <w:t>PLATAFORMA</w:t>
            </w:r>
          </w:p>
        </w:tc>
        <w:tc>
          <w:tcPr>
            <w:tcW w:w="1275" w:type="dxa"/>
          </w:tcPr>
          <w:p w:rsidR="00077817" w:rsidRDefault="00077817" w:rsidP="002F540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pREÇO</w:t>
            </w:r>
          </w:p>
        </w:tc>
      </w:tr>
    </w:tbl>
    <w:p w:rsidR="000E7C40" w:rsidRPr="00B97B9E" w:rsidRDefault="000E7C40">
      <w:pPr>
        <w:rPr>
          <w:lang w:val="pt-BR"/>
        </w:rPr>
      </w:pPr>
    </w:p>
    <w:p w:rsidR="000E7C40" w:rsidRPr="00B97B9E" w:rsidRDefault="000E7C40">
      <w:pPr>
        <w:rPr>
          <w:lang w:val="pt-BR"/>
        </w:rPr>
      </w:pPr>
    </w:p>
    <w:tbl>
      <w:tblPr>
        <w:tblW w:w="4676" w:type="pct"/>
        <w:tblInd w:w="-142" w:type="dxa"/>
        <w:tblLayout w:type="fixed"/>
        <w:tblLook w:val="0600" w:firstRow="0" w:lastRow="0" w:firstColumn="0" w:lastColumn="0" w:noHBand="1" w:noVBand="1"/>
        <w:tblDescription w:val="Insira quantidade, descrição, preço unitário, desconto e total da linha nas colunas, e subtotal, imposto e total no final da tabela."/>
      </w:tblPr>
      <w:tblGrid>
        <w:gridCol w:w="1418"/>
        <w:gridCol w:w="2268"/>
        <w:gridCol w:w="2977"/>
        <w:gridCol w:w="1984"/>
        <w:gridCol w:w="1275"/>
      </w:tblGrid>
      <w:tr w:rsidR="00077817" w:rsidRPr="00B97B9E" w:rsidTr="00574651">
        <w:trPr>
          <w:trHeight w:hRule="exact" w:val="3843"/>
        </w:trPr>
        <w:tc>
          <w:tcPr>
            <w:tcW w:w="1418" w:type="dxa"/>
          </w:tcPr>
          <w:p w:rsidR="00077817" w:rsidRPr="00B97B9E" w:rsidRDefault="00077817" w:rsidP="00EB63A0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Gratuita</w:t>
            </w:r>
          </w:p>
        </w:tc>
        <w:tc>
          <w:tcPr>
            <w:tcW w:w="2268" w:type="dxa"/>
          </w:tcPr>
          <w:p w:rsidR="00077817" w:rsidRPr="00B97B9E" w:rsidRDefault="00574651" w:rsidP="00EB63A0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não precisa de mexer com segurança dos arquivos dos idosos</w:t>
            </w:r>
            <w:r w:rsidR="00A77296">
              <w:rPr>
                <w:lang w:val="pt-BR"/>
              </w:rPr>
              <w:t xml:space="preserve"> e nem com estabilidade do site.</w:t>
            </w:r>
          </w:p>
        </w:tc>
        <w:tc>
          <w:tcPr>
            <w:tcW w:w="2977" w:type="dxa"/>
          </w:tcPr>
          <w:p w:rsidR="00077817" w:rsidRDefault="00574651" w:rsidP="00EB63A0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Nas Regras de segurança do Google </w:t>
            </w:r>
            <w:proofErr w:type="spellStart"/>
            <w:r>
              <w:rPr>
                <w:lang w:val="pt-BR" w:eastAsia="ja-JP"/>
              </w:rPr>
              <w:t>Firebase</w:t>
            </w:r>
            <w:proofErr w:type="spellEnd"/>
            <w:r>
              <w:rPr>
                <w:lang w:val="pt-BR" w:eastAsia="ja-JP"/>
              </w:rPr>
              <w:t xml:space="preserve"> há no máximo 10 </w:t>
            </w:r>
            <w:r w:rsidRPr="00574651">
              <w:rPr>
                <w:lang w:val="pt-BR" w:eastAsia="ja-JP"/>
              </w:rPr>
              <w:t>solicitações de documento</w:t>
            </w:r>
            <w:r>
              <w:rPr>
                <w:lang w:val="pt-BR" w:eastAsia="ja-JP"/>
              </w:rPr>
              <w:t xml:space="preserve"> e de </w:t>
            </w:r>
            <w:r w:rsidRPr="00574651">
              <w:rPr>
                <w:lang w:val="pt-BR" w:eastAsia="ja-JP"/>
              </w:rPr>
              <w:t xml:space="preserve">consulta </w:t>
            </w:r>
            <w:r>
              <w:rPr>
                <w:lang w:val="pt-BR" w:eastAsia="ja-JP"/>
              </w:rPr>
              <w:t>e também são 1 GB de dados armazenados na conta e outras informações no site abaixo:</w:t>
            </w:r>
          </w:p>
          <w:p w:rsidR="00574651" w:rsidRDefault="007A3908" w:rsidP="00EB63A0">
            <w:pPr>
              <w:pStyle w:val="Direitanormal"/>
              <w:rPr>
                <w:lang w:val="pt-BR" w:eastAsia="ja-JP"/>
              </w:rPr>
            </w:pPr>
            <w:hyperlink r:id="rId10" w:history="1">
              <w:r w:rsidR="00574651">
                <w:rPr>
                  <w:rStyle w:val="Hyperlink"/>
                </w:rPr>
                <w:t>https://firebase.google.com/docs/firestore/quotas?hl=pt-BR</w:t>
              </w:r>
            </w:hyperlink>
          </w:p>
          <w:p w:rsidR="00574651" w:rsidRDefault="00574651" w:rsidP="00EB63A0">
            <w:pPr>
              <w:pStyle w:val="Direitanormal"/>
              <w:rPr>
                <w:lang w:val="pt-BR" w:eastAsia="ja-JP"/>
              </w:rPr>
            </w:pPr>
          </w:p>
        </w:tc>
        <w:tc>
          <w:tcPr>
            <w:tcW w:w="1984" w:type="dxa"/>
          </w:tcPr>
          <w:p w:rsidR="00077817" w:rsidRPr="00B97B9E" w:rsidRDefault="00077817" w:rsidP="00EB63A0">
            <w:pPr>
              <w:pStyle w:val="Direitanormal"/>
              <w:rPr>
                <w:lang w:val="pt-BR"/>
              </w:rPr>
            </w:pPr>
            <w:r>
              <w:rPr>
                <w:lang w:val="pt-BR" w:eastAsia="ja-JP"/>
              </w:rPr>
              <w:t xml:space="preserve">Google </w:t>
            </w:r>
            <w:proofErr w:type="spellStart"/>
            <w:r>
              <w:rPr>
                <w:lang w:val="pt-BR" w:eastAsia="ja-JP"/>
              </w:rPr>
              <w:t>Firebase</w:t>
            </w:r>
            <w:proofErr w:type="spellEnd"/>
          </w:p>
        </w:tc>
        <w:tc>
          <w:tcPr>
            <w:tcW w:w="1275" w:type="dxa"/>
          </w:tcPr>
          <w:p w:rsidR="00077817" w:rsidRDefault="00077817" w:rsidP="00EB63A0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>R$ 0,00</w:t>
            </w:r>
          </w:p>
        </w:tc>
      </w:tr>
      <w:tr w:rsidR="00077817" w:rsidRPr="00B97B9E" w:rsidTr="00574651">
        <w:trPr>
          <w:trHeight w:hRule="exact" w:val="2764"/>
        </w:trPr>
        <w:tc>
          <w:tcPr>
            <w:tcW w:w="1418" w:type="dxa"/>
          </w:tcPr>
          <w:p w:rsidR="00077817" w:rsidRPr="00B97B9E" w:rsidRDefault="00574651" w:rsidP="00EB63A0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PAGOS</w:t>
            </w:r>
          </w:p>
        </w:tc>
        <w:tc>
          <w:tcPr>
            <w:tcW w:w="2268" w:type="dxa"/>
          </w:tcPr>
          <w:p w:rsidR="00077817" w:rsidRPr="00B97B9E" w:rsidRDefault="00A77296" w:rsidP="00EB63A0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não precisa de mexer com segurança dos arquivos dos idosos e nem com estabilidade do site, além de outros benefícios</w:t>
            </w:r>
          </w:p>
        </w:tc>
        <w:tc>
          <w:tcPr>
            <w:tcW w:w="2977" w:type="dxa"/>
          </w:tcPr>
          <w:p w:rsidR="00077817" w:rsidRDefault="00A77296" w:rsidP="00EB63A0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Vários tipos de preço de serviço em </w:t>
            </w:r>
            <w:proofErr w:type="spellStart"/>
            <w:r>
              <w:rPr>
                <w:lang w:val="pt-BR" w:eastAsia="ja-JP"/>
              </w:rPr>
              <w:t>dola</w:t>
            </w:r>
            <w:proofErr w:type="spellEnd"/>
            <w:r>
              <w:rPr>
                <w:lang w:val="pt-BR" w:eastAsia="ja-JP"/>
              </w:rPr>
              <w:t xml:space="preserve"> e outras informações no site abaixo:</w:t>
            </w:r>
            <w:r>
              <w:t xml:space="preserve"> </w:t>
            </w:r>
            <w:hyperlink r:id="rId11" w:history="1">
              <w:r>
                <w:rPr>
                  <w:rStyle w:val="Hyperlink"/>
                </w:rPr>
                <w:t>https://firebase.google.com/docs/firestore/pricing?hl=pt-BR</w:t>
              </w:r>
            </w:hyperlink>
          </w:p>
        </w:tc>
        <w:tc>
          <w:tcPr>
            <w:tcW w:w="1984" w:type="dxa"/>
          </w:tcPr>
          <w:p w:rsidR="00077817" w:rsidRPr="00B97B9E" w:rsidRDefault="00A77296" w:rsidP="00EB63A0">
            <w:pPr>
              <w:pStyle w:val="Direitanormal"/>
              <w:rPr>
                <w:lang w:val="pt-BR"/>
              </w:rPr>
            </w:pPr>
            <w:r>
              <w:rPr>
                <w:lang w:val="pt-BR" w:eastAsia="ja-JP"/>
              </w:rPr>
              <w:t xml:space="preserve">Google </w:t>
            </w:r>
            <w:proofErr w:type="spellStart"/>
            <w:r>
              <w:rPr>
                <w:lang w:val="pt-BR" w:eastAsia="ja-JP"/>
              </w:rPr>
              <w:t>Firebase</w:t>
            </w:r>
            <w:proofErr w:type="spellEnd"/>
          </w:p>
        </w:tc>
        <w:tc>
          <w:tcPr>
            <w:tcW w:w="1275" w:type="dxa"/>
          </w:tcPr>
          <w:p w:rsidR="00077817" w:rsidRDefault="00606E82" w:rsidP="00EB63A0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Valor variável </w:t>
            </w:r>
            <w:r w:rsidR="00D67D6B">
              <w:rPr>
                <w:lang w:val="pt-BR" w:eastAsia="ja-JP"/>
              </w:rPr>
              <w:t>em dólar.</w:t>
            </w:r>
          </w:p>
        </w:tc>
      </w:tr>
    </w:tbl>
    <w:p w:rsidR="00E168F1" w:rsidRDefault="00E168F1" w:rsidP="00A36725">
      <w:pPr>
        <w:rPr>
          <w:lang w:val="pt-BR"/>
        </w:rPr>
      </w:pPr>
    </w:p>
    <w:p w:rsidR="00A77296" w:rsidRDefault="00A77296" w:rsidP="00A36725">
      <w:pPr>
        <w:rPr>
          <w:lang w:val="pt-BR"/>
        </w:rPr>
      </w:pPr>
    </w:p>
    <w:p w:rsidR="00A77296" w:rsidRDefault="00A77296" w:rsidP="00A36725">
      <w:pPr>
        <w:rPr>
          <w:lang w:val="pt-BR"/>
        </w:rPr>
      </w:pPr>
    </w:p>
    <w:p w:rsidR="00A77296" w:rsidRDefault="00A77296" w:rsidP="00A36725">
      <w:pPr>
        <w:rPr>
          <w:lang w:val="pt-BR"/>
        </w:rPr>
      </w:pPr>
    </w:p>
    <w:tbl>
      <w:tblPr>
        <w:tblpPr w:leftFromText="141" w:rightFromText="141" w:horzAnchor="margin" w:tblpY="-255"/>
        <w:tblW w:w="8080" w:type="dxa"/>
        <w:tblLook w:val="0600" w:firstRow="0" w:lastRow="0" w:firstColumn="0" w:lastColumn="0" w:noHBand="1" w:noVBand="1"/>
        <w:tblDescription w:val="Tabela de layout para inserir logotipo, número da fatura, data, data de vencimento, nome da empresa, endereço, números de telefone e fax, endereço de email, além de detalhes de contato e endereço do destinatário da fatura"/>
      </w:tblPr>
      <w:tblGrid>
        <w:gridCol w:w="8080"/>
      </w:tblGrid>
      <w:tr w:rsidR="00CF36DD" w:rsidRPr="00B97B9E" w:rsidTr="003F1B48">
        <w:trPr>
          <w:trHeight w:val="888"/>
        </w:trPr>
        <w:tc>
          <w:tcPr>
            <w:tcW w:w="8080" w:type="dxa"/>
            <w:hideMark/>
          </w:tcPr>
          <w:p w:rsidR="00CF36DD" w:rsidRPr="00B97B9E" w:rsidRDefault="00CF36DD" w:rsidP="00D67F44">
            <w:pPr>
              <w:pStyle w:val="Ttulo"/>
              <w:rPr>
                <w:lang w:val="pt-BR"/>
              </w:rPr>
            </w:pPr>
            <w:hyperlink r:id="rId12" w:history="1">
              <w:r>
                <w:rPr>
                  <w:rStyle w:val="Hyperlink"/>
                  <w:rFonts w:ascii="Franklin Gothic Demi" w:hAnsi="Franklin Gothic Demi" w:cstheme="majorBidi"/>
                  <w:lang w:val="pt-BR"/>
                </w:rPr>
                <w:t>H</w:t>
              </w:r>
              <w:r>
                <w:rPr>
                  <w:rStyle w:val="Hyperlink"/>
                  <w:rFonts w:ascii="Franklin Gothic Demi" w:hAnsi="Franklin Gothic Demi" w:cstheme="majorBidi"/>
                </w:rPr>
                <w:t>eroku</w:t>
              </w:r>
            </w:hyperlink>
          </w:p>
        </w:tc>
      </w:tr>
      <w:tr w:rsidR="00CF36DD" w:rsidRPr="00B97B9E" w:rsidTr="003F1B48">
        <w:trPr>
          <w:trHeight w:val="964"/>
        </w:trPr>
        <w:tc>
          <w:tcPr>
            <w:tcW w:w="8080" w:type="dxa"/>
            <w:hideMark/>
          </w:tcPr>
          <w:p w:rsidR="00CF36DD" w:rsidRPr="003F1B48" w:rsidRDefault="00CF36DD" w:rsidP="00D67F44">
            <w:pPr>
              <w:rPr>
                <w:rFonts w:cstheme="minorHAnsi"/>
                <w:b/>
                <w:bCs/>
                <w:szCs w:val="24"/>
                <w:lang w:val="pt-BR"/>
              </w:rPr>
            </w:pPr>
            <w:r w:rsidRPr="003F1B48">
              <w:rPr>
                <w:b/>
                <w:bCs/>
                <w:szCs w:val="24"/>
                <w:lang w:val="pt-BR"/>
              </w:rPr>
              <w:t>Observação: Quando a palavra</w:t>
            </w:r>
            <w:r w:rsidR="003F1B48">
              <w:rPr>
                <w:b/>
                <w:bCs/>
                <w:szCs w:val="24"/>
                <w:lang w:val="pt-BR"/>
              </w:rPr>
              <w:t xml:space="preserve"> ou um </w:t>
            </w:r>
            <w:r w:rsidR="00FA50AE">
              <w:rPr>
                <w:b/>
                <w:bCs/>
                <w:szCs w:val="24"/>
                <w:lang w:val="pt-BR"/>
              </w:rPr>
              <w:t>número</w:t>
            </w:r>
            <w:bookmarkStart w:id="0" w:name="_GoBack"/>
            <w:bookmarkEnd w:id="0"/>
            <w:r w:rsidRPr="003F1B48">
              <w:rPr>
                <w:b/>
                <w:bCs/>
                <w:szCs w:val="24"/>
                <w:lang w:val="pt-BR"/>
              </w:rPr>
              <w:t xml:space="preserve"> estive em azul é um hiperlink.</w:t>
            </w:r>
          </w:p>
        </w:tc>
      </w:tr>
    </w:tbl>
    <w:p w:rsidR="00A77296" w:rsidRDefault="00A77296" w:rsidP="00A77296">
      <w:pPr>
        <w:rPr>
          <w:noProof/>
          <w:lang w:val="pt-BR"/>
        </w:rPr>
      </w:pPr>
    </w:p>
    <w:p w:rsidR="00CF36DD" w:rsidRDefault="00CF36DD" w:rsidP="00A77296">
      <w:pPr>
        <w:rPr>
          <w:noProof/>
          <w:lang w:val="pt-BR"/>
        </w:rPr>
      </w:pPr>
    </w:p>
    <w:p w:rsidR="00CF36DD" w:rsidRDefault="00CF36DD" w:rsidP="00A77296">
      <w:pPr>
        <w:rPr>
          <w:noProof/>
          <w:lang w:val="pt-BR"/>
        </w:rPr>
      </w:pPr>
    </w:p>
    <w:p w:rsidR="00CF36DD" w:rsidRDefault="00CF36DD" w:rsidP="00A77296">
      <w:pPr>
        <w:rPr>
          <w:noProof/>
          <w:lang w:val="pt-BR"/>
        </w:rPr>
      </w:pPr>
    </w:p>
    <w:p w:rsidR="00CF36DD" w:rsidRPr="00B97B9E" w:rsidRDefault="00CF36DD" w:rsidP="00A77296">
      <w:pPr>
        <w:rPr>
          <w:noProof/>
          <w:lang w:val="pt-BR"/>
        </w:rPr>
      </w:pPr>
    </w:p>
    <w:tbl>
      <w:tblPr>
        <w:tblStyle w:val="Informaesdevendas"/>
        <w:tblW w:w="5008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Insira o nome do vendedor, o cargo, as condições de pagamento e a data de vencimento nesta tabela."/>
      </w:tblPr>
      <w:tblGrid>
        <w:gridCol w:w="2976"/>
        <w:gridCol w:w="1287"/>
        <w:gridCol w:w="3256"/>
        <w:gridCol w:w="3098"/>
      </w:tblGrid>
      <w:tr w:rsidR="00A77296" w:rsidRPr="00B97B9E" w:rsidTr="00D67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977" w:type="dxa"/>
            <w:shd w:val="clear" w:color="auto" w:fill="auto"/>
            <w:hideMark/>
          </w:tcPr>
          <w:p w:rsidR="00A77296" w:rsidRPr="00B97B9E" w:rsidRDefault="00A77296" w:rsidP="00D67F4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Programador</w:t>
            </w:r>
          </w:p>
        </w:tc>
        <w:tc>
          <w:tcPr>
            <w:tcW w:w="1276" w:type="dxa"/>
            <w:shd w:val="clear" w:color="auto" w:fill="auto"/>
            <w:hideMark/>
          </w:tcPr>
          <w:p w:rsidR="00A77296" w:rsidRPr="00B97B9E" w:rsidRDefault="007A3908" w:rsidP="00D67F4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sdt>
              <w:sdtPr>
                <w:rPr>
                  <w:lang w:val="pt-BR"/>
                </w:rPr>
                <w:alias w:val="Cargo:"/>
                <w:tag w:val="Cargo:"/>
                <w:id w:val="-506211078"/>
                <w:placeholder>
                  <w:docPart w:val="D556E9C60E1049FEB3064BC16F21ACCE"/>
                </w:placeholder>
                <w:temporary/>
                <w:showingPlcHdr/>
                <w15:appearance w15:val="hidden"/>
              </w:sdtPr>
              <w:sdtEndPr/>
              <w:sdtContent>
                <w:r w:rsidR="00A77296" w:rsidRPr="00B97B9E">
                  <w:rPr>
                    <w:lang w:val="pt-BR" w:bidi="pt-BR"/>
                  </w:rPr>
                  <w:t>Cargo</w:t>
                </w:r>
              </w:sdtContent>
            </w:sdt>
          </w:p>
        </w:tc>
        <w:tc>
          <w:tcPr>
            <w:tcW w:w="3261" w:type="dxa"/>
            <w:shd w:val="clear" w:color="auto" w:fill="auto"/>
            <w:hideMark/>
          </w:tcPr>
          <w:p w:rsidR="00A77296" w:rsidRPr="00B97B9E" w:rsidRDefault="00A77296" w:rsidP="00D67F4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</w:p>
        </w:tc>
        <w:tc>
          <w:tcPr>
            <w:tcW w:w="3103" w:type="dxa"/>
            <w:shd w:val="clear" w:color="auto" w:fill="auto"/>
            <w:hideMark/>
          </w:tcPr>
          <w:p w:rsidR="00A77296" w:rsidRPr="00B97B9E" w:rsidRDefault="00A77296" w:rsidP="00D67F4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</w:p>
        </w:tc>
      </w:tr>
      <w:tr w:rsidR="00A77296" w:rsidRPr="00B97B9E" w:rsidTr="00D67F44">
        <w:trPr>
          <w:trHeight w:hRule="exact" w:val="939"/>
        </w:trPr>
        <w:tc>
          <w:tcPr>
            <w:tcW w:w="2977" w:type="dxa"/>
          </w:tcPr>
          <w:p w:rsidR="00A77296" w:rsidRPr="00B97B9E" w:rsidRDefault="00A77296" w:rsidP="00D67F44">
            <w:pPr>
              <w:rPr>
                <w:szCs w:val="24"/>
                <w:lang w:val="pt-BR"/>
              </w:rPr>
            </w:pPr>
            <w:r w:rsidRPr="00E168F1">
              <w:rPr>
                <w:szCs w:val="24"/>
                <w:lang w:val="pt-BR"/>
              </w:rPr>
              <w:t>Kevin Vieira</w:t>
            </w:r>
            <w:r>
              <w:rPr>
                <w:szCs w:val="24"/>
                <w:lang w:val="pt-BR"/>
              </w:rPr>
              <w:t xml:space="preserve"> Gomes </w:t>
            </w:r>
            <w:r w:rsidRPr="00E168F1">
              <w:rPr>
                <w:szCs w:val="24"/>
                <w:lang w:val="pt-BR"/>
              </w:rPr>
              <w:t>Guimarães</w:t>
            </w:r>
          </w:p>
        </w:tc>
        <w:tc>
          <w:tcPr>
            <w:tcW w:w="1276" w:type="dxa"/>
          </w:tcPr>
          <w:p w:rsidR="00A77296" w:rsidRPr="00B97B9E" w:rsidRDefault="00A77296" w:rsidP="00D67F44">
            <w:pPr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Estagiário</w:t>
            </w:r>
          </w:p>
        </w:tc>
        <w:tc>
          <w:tcPr>
            <w:tcW w:w="3261" w:type="dxa"/>
            <w:hideMark/>
          </w:tcPr>
          <w:p w:rsidR="00A77296" w:rsidRPr="00B97B9E" w:rsidRDefault="00A77296" w:rsidP="00D67F44">
            <w:pPr>
              <w:rPr>
                <w:szCs w:val="24"/>
                <w:lang w:val="pt-BR"/>
              </w:rPr>
            </w:pPr>
          </w:p>
        </w:tc>
        <w:tc>
          <w:tcPr>
            <w:tcW w:w="3103" w:type="dxa"/>
          </w:tcPr>
          <w:p w:rsidR="00A77296" w:rsidRPr="00B97B9E" w:rsidRDefault="00A77296" w:rsidP="00D67F44">
            <w:pPr>
              <w:rPr>
                <w:szCs w:val="24"/>
                <w:lang w:val="pt-BR"/>
              </w:rPr>
            </w:pPr>
          </w:p>
        </w:tc>
      </w:tr>
    </w:tbl>
    <w:p w:rsidR="00A77296" w:rsidRPr="00B97B9E" w:rsidRDefault="00A77296" w:rsidP="00A77296">
      <w:pPr>
        <w:rPr>
          <w:noProof/>
          <w:lang w:val="pt-BR"/>
        </w:rPr>
      </w:pPr>
    </w:p>
    <w:tbl>
      <w:tblPr>
        <w:tblStyle w:val="Tabeladecontedo"/>
        <w:tblW w:w="4676" w:type="pct"/>
        <w:tblInd w:w="-142" w:type="dxa"/>
        <w:tblLook w:val="04A0" w:firstRow="1" w:lastRow="0" w:firstColumn="1" w:lastColumn="0" w:noHBand="0" w:noVBand="1"/>
        <w:tblDescription w:val="Insira quantidade, descrição, preço unitário, desconto e total da linha nas colunas, e subtotal, imposto e total no final da tabela."/>
      </w:tblPr>
      <w:tblGrid>
        <w:gridCol w:w="1418"/>
        <w:gridCol w:w="2268"/>
        <w:gridCol w:w="2977"/>
        <w:gridCol w:w="1984"/>
        <w:gridCol w:w="1275"/>
      </w:tblGrid>
      <w:tr w:rsidR="00A77296" w:rsidRPr="00B97B9E" w:rsidTr="00D67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961"/>
          <w:tblHeader/>
        </w:trPr>
        <w:tc>
          <w:tcPr>
            <w:tcW w:w="1418" w:type="dxa"/>
            <w:hideMark/>
          </w:tcPr>
          <w:p w:rsidR="00A77296" w:rsidRPr="00B97B9E" w:rsidRDefault="00A77296" w:rsidP="00D67F4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conta</w:t>
            </w:r>
          </w:p>
        </w:tc>
        <w:tc>
          <w:tcPr>
            <w:tcW w:w="2268" w:type="dxa"/>
          </w:tcPr>
          <w:p w:rsidR="00A77296" w:rsidRDefault="00A77296" w:rsidP="00D67F4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vantagens</w:t>
            </w:r>
          </w:p>
        </w:tc>
        <w:tc>
          <w:tcPr>
            <w:tcW w:w="2977" w:type="dxa"/>
          </w:tcPr>
          <w:p w:rsidR="00A77296" w:rsidRDefault="00A77296" w:rsidP="00D67F4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desvantagens</w:t>
            </w:r>
          </w:p>
        </w:tc>
        <w:tc>
          <w:tcPr>
            <w:tcW w:w="1984" w:type="dxa"/>
            <w:hideMark/>
          </w:tcPr>
          <w:p w:rsidR="00A77296" w:rsidRPr="00641BAA" w:rsidRDefault="00A77296" w:rsidP="00D67F44">
            <w:pPr>
              <w:pStyle w:val="Estilo1"/>
              <w:framePr w:hSpace="0" w:wrap="auto" w:vAnchor="margin" w:hAnchor="text" w:xAlign="left" w:yAlign="inline"/>
              <w:rPr>
                <w:caps w:val="0"/>
                <w:lang w:val="pt-BR"/>
              </w:rPr>
            </w:pPr>
            <w:r>
              <w:rPr>
                <w:lang w:val="pt-BR"/>
              </w:rPr>
              <w:t>PLATAFORMA</w:t>
            </w:r>
          </w:p>
        </w:tc>
        <w:tc>
          <w:tcPr>
            <w:tcW w:w="1275" w:type="dxa"/>
          </w:tcPr>
          <w:p w:rsidR="00A77296" w:rsidRDefault="00A77296" w:rsidP="00D67F44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pREÇO</w:t>
            </w:r>
          </w:p>
        </w:tc>
      </w:tr>
    </w:tbl>
    <w:tbl>
      <w:tblPr>
        <w:tblpPr w:leftFromText="141" w:rightFromText="141" w:vertAnchor="text" w:horzAnchor="margin" w:tblpY="215"/>
        <w:tblW w:w="4835" w:type="pct"/>
        <w:tblLayout w:type="fixed"/>
        <w:tblLook w:val="0600" w:firstRow="0" w:lastRow="0" w:firstColumn="0" w:lastColumn="0" w:noHBand="1" w:noVBand="1"/>
        <w:tblDescription w:val="Insira quantidade, descrição, preço unitário, desconto e total da linha nas colunas, e subtotal, imposto e total no final da tabela."/>
      </w:tblPr>
      <w:tblGrid>
        <w:gridCol w:w="1828"/>
        <w:gridCol w:w="2249"/>
        <w:gridCol w:w="2952"/>
        <w:gridCol w:w="1967"/>
        <w:gridCol w:w="1264"/>
      </w:tblGrid>
      <w:tr w:rsidR="00D67D6B" w:rsidRPr="00B97B9E" w:rsidTr="008345E8">
        <w:trPr>
          <w:trHeight w:hRule="exact" w:val="5954"/>
        </w:trPr>
        <w:tc>
          <w:tcPr>
            <w:tcW w:w="1828" w:type="dxa"/>
          </w:tcPr>
          <w:p w:rsidR="00D67D6B" w:rsidRDefault="00D67D6B" w:rsidP="00D67D6B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FREE(LIVRE)</w:t>
            </w:r>
          </w:p>
          <w:p w:rsidR="00D67D6B" w:rsidRPr="00B97B9E" w:rsidRDefault="00D67D6B" w:rsidP="00D67D6B">
            <w:pPr>
              <w:pStyle w:val="Direitanormal"/>
              <w:rPr>
                <w:lang w:val="pt-BR"/>
              </w:rPr>
            </w:pPr>
          </w:p>
        </w:tc>
        <w:tc>
          <w:tcPr>
            <w:tcW w:w="2249" w:type="dxa"/>
          </w:tcPr>
          <w:p w:rsidR="00D67D6B" w:rsidRPr="00B97B9E" w:rsidRDefault="00D67D6B" w:rsidP="00D67D6B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 xml:space="preserve">Não cobra pelo analise de desempenho do site, não cobra pelo acesso a banco relacional PostgreSQL e suporte de horário comercial de </w:t>
            </w:r>
            <w:hyperlink r:id="rId13" w:history="1">
              <w:r w:rsidRPr="00E60050">
                <w:rPr>
                  <w:rStyle w:val="Hyperlink"/>
                  <w:lang w:val="pt-BR"/>
                </w:rPr>
                <w:t>06:00</w:t>
              </w:r>
            </w:hyperlink>
            <w:r>
              <w:rPr>
                <w:lang w:val="pt-BR"/>
              </w:rPr>
              <w:t xml:space="preserve"> até </w:t>
            </w:r>
            <w:hyperlink r:id="rId14" w:history="1">
              <w:r w:rsidRPr="00E60050">
                <w:rPr>
                  <w:rStyle w:val="Hyperlink"/>
                  <w:lang w:val="pt-BR"/>
                </w:rPr>
                <w:t>18:00</w:t>
              </w:r>
            </w:hyperlink>
            <w:r>
              <w:rPr>
                <w:lang w:val="pt-BR"/>
              </w:rPr>
              <w:t xml:space="preserve"> PDT(há link que  converte a hora</w:t>
            </w:r>
            <w:r w:rsidR="00C25A82">
              <w:rPr>
                <w:lang w:val="pt-BR"/>
              </w:rPr>
              <w:t xml:space="preserve"> de nova </w:t>
            </w:r>
            <w:proofErr w:type="spellStart"/>
            <w:r w:rsidR="00C25A82">
              <w:rPr>
                <w:lang w:val="pt-BR"/>
              </w:rPr>
              <w:t>iorque</w:t>
            </w:r>
            <w:proofErr w:type="spellEnd"/>
            <w:r>
              <w:rPr>
                <w:lang w:val="pt-BR"/>
              </w:rPr>
              <w:t xml:space="preserve"> para o horário de Governador Valadares) sendo somente 1 di</w:t>
            </w:r>
            <w:r w:rsidR="008345E8">
              <w:rPr>
                <w:lang w:val="pt-BR"/>
              </w:rPr>
              <w:t>a de atendimento.</w:t>
            </w:r>
          </w:p>
        </w:tc>
        <w:tc>
          <w:tcPr>
            <w:tcW w:w="2952" w:type="dxa"/>
          </w:tcPr>
          <w:p w:rsidR="00D67D6B" w:rsidRDefault="00D67D6B" w:rsidP="00D67D6B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Limite muito grande para linha do código do arquivo de até 10 </w:t>
            </w:r>
            <w:proofErr w:type="spellStart"/>
            <w:r>
              <w:rPr>
                <w:lang w:val="pt-BR" w:eastAsia="ja-JP"/>
              </w:rPr>
              <w:t>kb</w:t>
            </w:r>
            <w:proofErr w:type="spellEnd"/>
            <w:r>
              <w:rPr>
                <w:lang w:val="pt-BR" w:eastAsia="ja-JP"/>
              </w:rPr>
              <w:t>.</w:t>
            </w:r>
          </w:p>
        </w:tc>
        <w:tc>
          <w:tcPr>
            <w:tcW w:w="1967" w:type="dxa"/>
          </w:tcPr>
          <w:p w:rsidR="00D67D6B" w:rsidRPr="00B97B9E" w:rsidRDefault="00D67D6B" w:rsidP="00D67D6B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HEROKU</w:t>
            </w:r>
          </w:p>
        </w:tc>
        <w:tc>
          <w:tcPr>
            <w:tcW w:w="1264" w:type="dxa"/>
          </w:tcPr>
          <w:p w:rsidR="00D67D6B" w:rsidRDefault="00D67D6B" w:rsidP="00D67D6B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R$ 0,00 com limitações </w:t>
            </w:r>
          </w:p>
        </w:tc>
      </w:tr>
      <w:tr w:rsidR="00D67D6B" w:rsidRPr="00B97B9E" w:rsidTr="00C86CE9">
        <w:trPr>
          <w:trHeight w:hRule="exact" w:val="2525"/>
        </w:trPr>
        <w:tc>
          <w:tcPr>
            <w:tcW w:w="1828" w:type="dxa"/>
          </w:tcPr>
          <w:p w:rsidR="00D67D6B" w:rsidRPr="00B97B9E" w:rsidRDefault="00D67D6B" w:rsidP="00D67D6B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Pago</w:t>
            </w:r>
          </w:p>
        </w:tc>
        <w:tc>
          <w:tcPr>
            <w:tcW w:w="2249" w:type="dxa"/>
          </w:tcPr>
          <w:p w:rsidR="00D67D6B" w:rsidRPr="00B97B9E" w:rsidRDefault="00D67D6B" w:rsidP="00D67D6B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 xml:space="preserve">Mais Benefícios que o </w:t>
            </w:r>
            <w:proofErr w:type="spellStart"/>
            <w:r>
              <w:rPr>
                <w:lang w:val="pt-BR"/>
              </w:rPr>
              <w:t>Free</w:t>
            </w:r>
            <w:proofErr w:type="spellEnd"/>
            <w:r>
              <w:rPr>
                <w:lang w:val="pt-BR"/>
              </w:rPr>
              <w:t>(livre) e</w:t>
            </w:r>
            <w:r>
              <w:rPr>
                <w:lang w:val="pt-BR"/>
              </w:rPr>
              <w:t xml:space="preserve"> com mais recursos pagos.</w:t>
            </w:r>
          </w:p>
        </w:tc>
        <w:tc>
          <w:tcPr>
            <w:tcW w:w="2952" w:type="dxa"/>
          </w:tcPr>
          <w:p w:rsidR="00D67D6B" w:rsidRDefault="00D67D6B" w:rsidP="00D67D6B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>Depende o que você quer.</w:t>
            </w:r>
          </w:p>
        </w:tc>
        <w:tc>
          <w:tcPr>
            <w:tcW w:w="1967" w:type="dxa"/>
          </w:tcPr>
          <w:p w:rsidR="00D67D6B" w:rsidRPr="00B97B9E" w:rsidRDefault="00D67D6B" w:rsidP="00D67D6B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>HEROKU</w:t>
            </w:r>
          </w:p>
        </w:tc>
        <w:tc>
          <w:tcPr>
            <w:tcW w:w="1264" w:type="dxa"/>
          </w:tcPr>
          <w:p w:rsidR="00D67D6B" w:rsidRDefault="00D67D6B" w:rsidP="00D67D6B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Valor variável em </w:t>
            </w:r>
            <w:r w:rsidR="00C25A82">
              <w:rPr>
                <w:lang w:val="pt-BR" w:eastAsia="ja-JP"/>
              </w:rPr>
              <w:t>dólar</w:t>
            </w:r>
          </w:p>
        </w:tc>
      </w:tr>
    </w:tbl>
    <w:p w:rsidR="00D67D6B" w:rsidRDefault="00C86CE9" w:rsidP="00C86CE9">
      <w:r w:rsidRPr="001B0676">
        <w:rPr>
          <w:b/>
          <w:bCs/>
          <w:lang w:val="pt-BR"/>
        </w:rPr>
        <w:t>Observação: o site dos preço</w:t>
      </w:r>
      <w:r w:rsidR="001B0676">
        <w:rPr>
          <w:b/>
          <w:bCs/>
          <w:lang w:val="pt-BR"/>
        </w:rPr>
        <w:t>s</w:t>
      </w:r>
      <w:r w:rsidRPr="001B0676">
        <w:rPr>
          <w:b/>
          <w:bCs/>
          <w:lang w:val="pt-BR"/>
        </w:rPr>
        <w:t xml:space="preserve"> é esse:</w:t>
      </w:r>
      <w:r w:rsidRPr="00C86CE9">
        <w:t xml:space="preserve"> </w:t>
      </w:r>
      <w:hyperlink r:id="rId15" w:anchor="databases" w:history="1">
        <w:r>
          <w:rPr>
            <w:rStyle w:val="Hyperlink"/>
          </w:rPr>
          <w:t>https://www.heroku.com/pricing#databases</w:t>
        </w:r>
      </w:hyperlink>
    </w:p>
    <w:p w:rsidR="00333102" w:rsidRDefault="00333102" w:rsidP="00C86CE9"/>
    <w:p w:rsidR="001B0676" w:rsidRDefault="001B0676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C86CE9">
      <w:pPr>
        <w:rPr>
          <w:lang w:val="pt-BR"/>
        </w:rPr>
      </w:pPr>
    </w:p>
    <w:p w:rsidR="00AB7944" w:rsidRDefault="00AB7944" w:rsidP="00AB7944"/>
    <w:p w:rsidR="00AB7944" w:rsidRDefault="00AB7944" w:rsidP="00AB7944"/>
    <w:tbl>
      <w:tblPr>
        <w:tblpPr w:leftFromText="141" w:rightFromText="141" w:vertAnchor="page" w:horzAnchor="margin" w:tblpY="1604"/>
        <w:tblW w:w="10632" w:type="dxa"/>
        <w:tblLook w:val="0600" w:firstRow="0" w:lastRow="0" w:firstColumn="0" w:lastColumn="0" w:noHBand="1" w:noVBand="1"/>
        <w:tblDescription w:val="Tabela de layout para inserir logotipo, número da fatura, data, data de vencimento, nome da empresa, endereço, números de telefone e fax, endereço de email, além de detalhes de contato e endereço do destinatário da fatura"/>
      </w:tblPr>
      <w:tblGrid>
        <w:gridCol w:w="10632"/>
      </w:tblGrid>
      <w:tr w:rsidR="00AB7944" w:rsidRPr="00B97B9E" w:rsidTr="009F779B">
        <w:trPr>
          <w:trHeight w:val="547"/>
        </w:trPr>
        <w:tc>
          <w:tcPr>
            <w:tcW w:w="10632" w:type="dxa"/>
            <w:hideMark/>
          </w:tcPr>
          <w:p w:rsidR="00AB7944" w:rsidRPr="00B97B9E" w:rsidRDefault="00AB7944" w:rsidP="009F779B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lastRenderedPageBreak/>
              <w:t>Interção d</w:t>
            </w:r>
            <w:r w:rsidR="00C75B53">
              <w:rPr>
                <w:lang w:val="pt-BR"/>
              </w:rPr>
              <w:t>o site de presença</w:t>
            </w:r>
            <w:r>
              <w:rPr>
                <w:lang w:val="pt-BR"/>
              </w:rPr>
              <w:t xml:space="preserve"> com o servidor da iprem</w:t>
            </w:r>
            <w:r>
              <w:t xml:space="preserve"> </w:t>
            </w:r>
          </w:p>
        </w:tc>
      </w:tr>
      <w:tr w:rsidR="00AB7944" w:rsidRPr="00B97B9E" w:rsidTr="009F779B">
        <w:trPr>
          <w:trHeight w:val="965"/>
        </w:trPr>
        <w:tc>
          <w:tcPr>
            <w:tcW w:w="10632" w:type="dxa"/>
            <w:hideMark/>
          </w:tcPr>
          <w:p w:rsidR="00AB7944" w:rsidRPr="003F1B48" w:rsidRDefault="00CF36DD" w:rsidP="009F779B">
            <w:pPr>
              <w:rPr>
                <w:b/>
                <w:bCs/>
                <w:szCs w:val="24"/>
                <w:lang w:val="pt-BR"/>
              </w:rPr>
            </w:pPr>
            <w:r w:rsidRPr="003F1B48">
              <w:rPr>
                <w:b/>
                <w:bCs/>
                <w:szCs w:val="24"/>
                <w:lang w:val="pt-BR"/>
              </w:rPr>
              <w:t>Observação: Quando a palavra</w:t>
            </w:r>
            <w:r w:rsidR="003F1B48">
              <w:rPr>
                <w:b/>
                <w:bCs/>
                <w:szCs w:val="24"/>
                <w:lang w:val="pt-BR"/>
              </w:rPr>
              <w:t xml:space="preserve"> ou um </w:t>
            </w:r>
            <w:proofErr w:type="spellStart"/>
            <w:r w:rsidR="003F1B48">
              <w:rPr>
                <w:b/>
                <w:bCs/>
                <w:szCs w:val="24"/>
                <w:lang w:val="pt-BR"/>
              </w:rPr>
              <w:t>numero</w:t>
            </w:r>
            <w:proofErr w:type="spellEnd"/>
            <w:r w:rsidRPr="003F1B48">
              <w:rPr>
                <w:b/>
                <w:bCs/>
                <w:szCs w:val="24"/>
                <w:lang w:val="pt-BR"/>
              </w:rPr>
              <w:t xml:space="preserve"> estive em azul é um hiperlink.</w:t>
            </w:r>
          </w:p>
        </w:tc>
      </w:tr>
    </w:tbl>
    <w:p w:rsidR="00740C4E" w:rsidRDefault="00740C4E" w:rsidP="00AB7944">
      <w:pPr>
        <w:rPr>
          <w:noProof/>
          <w:lang w:val="pt-BR"/>
        </w:rPr>
      </w:pPr>
    </w:p>
    <w:p w:rsidR="00740C4E" w:rsidRDefault="00740C4E" w:rsidP="00AB7944">
      <w:pPr>
        <w:rPr>
          <w:noProof/>
          <w:lang w:val="pt-BR"/>
        </w:rPr>
      </w:pPr>
    </w:p>
    <w:p w:rsidR="00740C4E" w:rsidRPr="00B97B9E" w:rsidRDefault="00740C4E" w:rsidP="00AB7944">
      <w:pPr>
        <w:rPr>
          <w:noProof/>
          <w:lang w:val="pt-BR"/>
        </w:rPr>
      </w:pPr>
    </w:p>
    <w:tbl>
      <w:tblPr>
        <w:tblStyle w:val="Informaesdevendas"/>
        <w:tblW w:w="46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Insira o nome do vendedor, o cargo, as condições de pagamento e a data de vencimento nesta tabela."/>
      </w:tblPr>
      <w:tblGrid>
        <w:gridCol w:w="2300"/>
        <w:gridCol w:w="1287"/>
        <w:gridCol w:w="6210"/>
      </w:tblGrid>
      <w:tr w:rsidR="00335D73" w:rsidRPr="00B97B9E" w:rsidTr="00335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309" w:type="dxa"/>
            <w:shd w:val="clear" w:color="auto" w:fill="auto"/>
            <w:hideMark/>
          </w:tcPr>
          <w:p w:rsidR="00335D73" w:rsidRPr="00B97B9E" w:rsidRDefault="00335D73" w:rsidP="009F779B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Programador</w:t>
            </w:r>
          </w:p>
        </w:tc>
        <w:tc>
          <w:tcPr>
            <w:tcW w:w="1287" w:type="dxa"/>
            <w:shd w:val="clear" w:color="auto" w:fill="auto"/>
            <w:hideMark/>
          </w:tcPr>
          <w:p w:rsidR="00335D73" w:rsidRPr="00B97B9E" w:rsidRDefault="00335D73" w:rsidP="009F779B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sdt>
              <w:sdtPr>
                <w:rPr>
                  <w:lang w:val="pt-BR"/>
                </w:rPr>
                <w:alias w:val="Cargo:"/>
                <w:tag w:val="Cargo:"/>
                <w:id w:val="1056592671"/>
                <w:placeholder>
                  <w:docPart w:val="449D4BB9C8EE45F1A6648ED4C6F3606F"/>
                </w:placeholder>
                <w:temporary/>
                <w:showingPlcHdr/>
                <w15:appearance w15:val="hidden"/>
              </w:sdtPr>
              <w:sdtContent>
                <w:r w:rsidRPr="00B97B9E">
                  <w:rPr>
                    <w:lang w:val="pt-BR" w:bidi="pt-BR"/>
                  </w:rPr>
                  <w:t>Cargo</w:t>
                </w:r>
              </w:sdtContent>
            </w:sdt>
          </w:p>
        </w:tc>
        <w:tc>
          <w:tcPr>
            <w:tcW w:w="6210" w:type="dxa"/>
            <w:shd w:val="clear" w:color="auto" w:fill="auto"/>
            <w:hideMark/>
          </w:tcPr>
          <w:p w:rsidR="00335D73" w:rsidRPr="00B97B9E" w:rsidRDefault="00335D73" w:rsidP="009F779B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comparação</w:t>
            </w:r>
          </w:p>
        </w:tc>
      </w:tr>
      <w:tr w:rsidR="00335D73" w:rsidRPr="00B97B9E" w:rsidTr="00335D73">
        <w:trPr>
          <w:trHeight w:hRule="exact" w:val="1755"/>
        </w:trPr>
        <w:tc>
          <w:tcPr>
            <w:tcW w:w="2309" w:type="dxa"/>
          </w:tcPr>
          <w:p w:rsidR="00335D73" w:rsidRPr="00B97B9E" w:rsidRDefault="00335D73" w:rsidP="009F779B">
            <w:pPr>
              <w:rPr>
                <w:szCs w:val="24"/>
                <w:lang w:val="pt-BR"/>
              </w:rPr>
            </w:pPr>
            <w:r w:rsidRPr="00E168F1">
              <w:rPr>
                <w:szCs w:val="24"/>
                <w:lang w:val="pt-BR"/>
              </w:rPr>
              <w:t>Kevin Vieira</w:t>
            </w:r>
            <w:r>
              <w:rPr>
                <w:szCs w:val="24"/>
                <w:lang w:val="pt-BR"/>
              </w:rPr>
              <w:t xml:space="preserve"> Gomes </w:t>
            </w:r>
            <w:r w:rsidRPr="00E168F1">
              <w:rPr>
                <w:szCs w:val="24"/>
                <w:lang w:val="pt-BR"/>
              </w:rPr>
              <w:t>Guimarães</w:t>
            </w:r>
          </w:p>
        </w:tc>
        <w:tc>
          <w:tcPr>
            <w:tcW w:w="1287" w:type="dxa"/>
          </w:tcPr>
          <w:p w:rsidR="00335D73" w:rsidRPr="00B97B9E" w:rsidRDefault="00335D73" w:rsidP="009F779B">
            <w:pPr>
              <w:rPr>
                <w:szCs w:val="24"/>
                <w:lang w:val="pt-BR"/>
              </w:rPr>
            </w:pPr>
            <w:r>
              <w:rPr>
                <w:szCs w:val="24"/>
                <w:lang w:val="pt-BR"/>
              </w:rPr>
              <w:t>Estagiário</w:t>
            </w:r>
          </w:p>
        </w:tc>
        <w:tc>
          <w:tcPr>
            <w:tcW w:w="6210" w:type="dxa"/>
            <w:hideMark/>
          </w:tcPr>
          <w:p w:rsidR="00335D73" w:rsidRDefault="00335D73" w:rsidP="009F779B">
            <w:pPr>
              <w:rPr>
                <w:lang w:val="pt-BR"/>
              </w:rPr>
            </w:pPr>
            <w:proofErr w:type="spellStart"/>
            <w:r>
              <w:rPr>
                <w:szCs w:val="24"/>
                <w:lang w:val="pt-BR"/>
              </w:rPr>
              <w:t>Sqllite</w:t>
            </w:r>
            <w:proofErr w:type="spellEnd"/>
            <w:r>
              <w:rPr>
                <w:szCs w:val="24"/>
                <w:lang w:val="pt-BR"/>
              </w:rPr>
              <w:t xml:space="preserve">, </w:t>
            </w:r>
            <w:proofErr w:type="spellStart"/>
            <w:r>
              <w:rPr>
                <w:szCs w:val="24"/>
                <w:lang w:val="pt-BR"/>
              </w:rPr>
              <w:t>sql</w:t>
            </w:r>
            <w:proofErr w:type="spellEnd"/>
            <w:r>
              <w:rPr>
                <w:szCs w:val="24"/>
                <w:lang w:val="pt-BR"/>
              </w:rPr>
              <w:t xml:space="preserve"> para </w:t>
            </w:r>
            <w:proofErr w:type="spellStart"/>
            <w:r>
              <w:rPr>
                <w:szCs w:val="24"/>
                <w:lang w:val="pt-BR"/>
              </w:rPr>
              <w:t>javacript</w:t>
            </w:r>
            <w:proofErr w:type="spellEnd"/>
            <w:r>
              <w:rPr>
                <w:szCs w:val="24"/>
                <w:lang w:val="pt-BR"/>
              </w:rPr>
              <w:t>(</w:t>
            </w:r>
            <w:proofErr w:type="spellStart"/>
            <w:r>
              <w:rPr>
                <w:szCs w:val="24"/>
                <w:lang w:val="pt-BR"/>
              </w:rPr>
              <w:t>sqljs</w:t>
            </w:r>
            <w:proofErr w:type="spellEnd"/>
            <w:r>
              <w:rPr>
                <w:szCs w:val="24"/>
                <w:lang w:val="pt-BR"/>
              </w:rPr>
              <w:t>) e</w:t>
            </w: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Alasql</w:t>
            </w:r>
            <w:proofErr w:type="spellEnd"/>
            <w:r>
              <w:rPr>
                <w:lang w:val="pt-BR"/>
              </w:rPr>
              <w:t xml:space="preserve"> abaixo um site:</w:t>
            </w:r>
          </w:p>
          <w:p w:rsidR="00335D73" w:rsidRDefault="00335D73" w:rsidP="009F779B">
            <w:hyperlink r:id="rId16" w:history="1">
              <w:r>
                <w:rPr>
                  <w:rStyle w:val="Hyperlink"/>
                </w:rPr>
                <w:t>https://db-engines.com/en/system/AlaSQL%3BSQL.JS%3BSQLite</w:t>
              </w:r>
            </w:hyperlink>
          </w:p>
          <w:p w:rsidR="00335D73" w:rsidRPr="00B97B9E" w:rsidRDefault="00335D73" w:rsidP="009F779B">
            <w:pPr>
              <w:rPr>
                <w:szCs w:val="24"/>
                <w:lang w:val="pt-BR"/>
              </w:rPr>
            </w:pPr>
          </w:p>
        </w:tc>
      </w:tr>
    </w:tbl>
    <w:tbl>
      <w:tblPr>
        <w:tblStyle w:val="Tabeladecontedo"/>
        <w:tblW w:w="4810" w:type="pct"/>
        <w:tblLook w:val="04A0" w:firstRow="1" w:lastRow="0" w:firstColumn="1" w:lastColumn="0" w:noHBand="0" w:noVBand="1"/>
        <w:tblDescription w:val="Insira o nome do vendedor, o cargo, as condições de pagamento e a data de vencimento nesta tabela."/>
      </w:tblPr>
      <w:tblGrid>
        <w:gridCol w:w="1639"/>
        <w:gridCol w:w="2531"/>
        <w:gridCol w:w="2208"/>
        <w:gridCol w:w="2244"/>
        <w:gridCol w:w="1585"/>
      </w:tblGrid>
      <w:tr w:rsidR="00A67B75" w:rsidRPr="00B97B9E" w:rsidTr="00A67B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961"/>
          <w:tblHeader/>
        </w:trPr>
        <w:tc>
          <w:tcPr>
            <w:tcW w:w="1639" w:type="dxa"/>
            <w:hideMark/>
          </w:tcPr>
          <w:p w:rsidR="00AB7944" w:rsidRPr="00B97B9E" w:rsidRDefault="00AB7944" w:rsidP="009F779B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Nome d</w:t>
            </w:r>
            <w:r w:rsidR="00A67B75">
              <w:rPr>
                <w:lang w:val="pt-BR"/>
              </w:rPr>
              <w:t xml:space="preserve">a </w:t>
            </w:r>
            <w:r>
              <w:rPr>
                <w:lang w:val="pt-BR"/>
              </w:rPr>
              <w:t>biblioteca</w:t>
            </w:r>
          </w:p>
        </w:tc>
        <w:tc>
          <w:tcPr>
            <w:tcW w:w="2531" w:type="dxa"/>
          </w:tcPr>
          <w:p w:rsidR="00AB7944" w:rsidRDefault="00AB7944" w:rsidP="009F779B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vantagens</w:t>
            </w:r>
          </w:p>
        </w:tc>
        <w:tc>
          <w:tcPr>
            <w:tcW w:w="2208" w:type="dxa"/>
          </w:tcPr>
          <w:p w:rsidR="00AB7944" w:rsidRDefault="00AB7944" w:rsidP="009F779B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  <w:r>
              <w:rPr>
                <w:lang w:val="pt-BR"/>
              </w:rPr>
              <w:t>desvantagens</w:t>
            </w:r>
          </w:p>
        </w:tc>
        <w:tc>
          <w:tcPr>
            <w:tcW w:w="2244" w:type="dxa"/>
            <w:hideMark/>
          </w:tcPr>
          <w:p w:rsidR="00AB7944" w:rsidRDefault="005153EA" w:rsidP="009F779B">
            <w:pPr>
              <w:pStyle w:val="Estilo1"/>
              <w:framePr w:hSpace="0" w:wrap="auto" w:vAnchor="margin" w:hAnchor="text" w:xAlign="left" w:yAlign="inline"/>
              <w:rPr>
                <w:caps w:val="0"/>
                <w:lang w:val="pt-BR"/>
              </w:rPr>
            </w:pPr>
            <w:r>
              <w:rPr>
                <w:lang w:val="pt-BR"/>
              </w:rPr>
              <w:t>documentação</w:t>
            </w:r>
          </w:p>
          <w:p w:rsidR="005153EA" w:rsidRPr="00641BAA" w:rsidRDefault="005153EA" w:rsidP="009F779B">
            <w:pPr>
              <w:pStyle w:val="Estilo1"/>
              <w:framePr w:hSpace="0" w:wrap="auto" w:vAnchor="margin" w:hAnchor="text" w:xAlign="left" w:yAlign="inline"/>
              <w:rPr>
                <w:caps w:val="0"/>
                <w:lang w:val="pt-BR"/>
              </w:rPr>
            </w:pPr>
            <w:r>
              <w:rPr>
                <w:lang w:val="pt-BR"/>
              </w:rPr>
              <w:t>tecnica</w:t>
            </w:r>
          </w:p>
        </w:tc>
        <w:tc>
          <w:tcPr>
            <w:tcW w:w="1585" w:type="dxa"/>
          </w:tcPr>
          <w:p w:rsidR="00AB7944" w:rsidRDefault="00AB7944" w:rsidP="009F779B">
            <w:pPr>
              <w:pStyle w:val="Estilo1"/>
              <w:framePr w:hSpace="0" w:wrap="auto" w:vAnchor="margin" w:hAnchor="text" w:xAlign="left" w:yAlign="inline"/>
              <w:rPr>
                <w:caps w:val="0"/>
                <w:lang w:val="pt-BR"/>
              </w:rPr>
            </w:pPr>
            <w:r>
              <w:rPr>
                <w:lang w:val="pt-BR"/>
              </w:rPr>
              <w:t>pREÇO</w:t>
            </w:r>
          </w:p>
          <w:p w:rsidR="00ED3DDA" w:rsidRDefault="00ED3DDA" w:rsidP="009F779B">
            <w:pPr>
              <w:pStyle w:val="Estilo1"/>
              <w:framePr w:hSpace="0" w:wrap="auto" w:vAnchor="margin" w:hAnchor="text" w:xAlign="left" w:yAlign="inline"/>
              <w:rPr>
                <w:lang w:val="pt-BR"/>
              </w:rPr>
            </w:pPr>
          </w:p>
        </w:tc>
      </w:tr>
    </w:tbl>
    <w:tbl>
      <w:tblPr>
        <w:tblpPr w:leftFromText="141" w:rightFromText="141" w:vertAnchor="text" w:horzAnchor="margin" w:tblpY="215"/>
        <w:tblW w:w="4835" w:type="pct"/>
        <w:tblLook w:val="0600" w:firstRow="0" w:lastRow="0" w:firstColumn="0" w:lastColumn="0" w:noHBand="1" w:noVBand="1"/>
        <w:tblDescription w:val="Insira o nome do vendedor, o cargo, as condições de pagamento e a data de vencimento nesta tabela."/>
      </w:tblPr>
      <w:tblGrid>
        <w:gridCol w:w="1418"/>
        <w:gridCol w:w="2693"/>
        <w:gridCol w:w="2268"/>
        <w:gridCol w:w="2268"/>
        <w:gridCol w:w="425"/>
        <w:gridCol w:w="1188"/>
      </w:tblGrid>
      <w:tr w:rsidR="005153EA" w:rsidRPr="00B97B9E" w:rsidTr="005153EA">
        <w:trPr>
          <w:trHeight w:hRule="exact" w:val="5954"/>
        </w:trPr>
        <w:tc>
          <w:tcPr>
            <w:tcW w:w="1418" w:type="dxa"/>
          </w:tcPr>
          <w:p w:rsidR="00AB7944" w:rsidRDefault="00ED3DDA" w:rsidP="009F779B">
            <w:pPr>
              <w:pStyle w:val="Direitanormal"/>
              <w:rPr>
                <w:lang w:val="pt-BR"/>
              </w:rPr>
            </w:pPr>
            <w:hyperlink r:id="rId17" w:history="1">
              <w:proofErr w:type="spellStart"/>
              <w:r w:rsidRPr="00ED3DDA">
                <w:rPr>
                  <w:rStyle w:val="Hyperlink"/>
                  <w:lang w:val="pt-BR"/>
                </w:rPr>
                <w:t>AlaSQL</w:t>
              </w:r>
              <w:proofErr w:type="spellEnd"/>
            </w:hyperlink>
          </w:p>
          <w:p w:rsidR="00AB7944" w:rsidRPr="00B97B9E" w:rsidRDefault="00AB7944" w:rsidP="009F779B">
            <w:pPr>
              <w:pStyle w:val="Direitanormal"/>
              <w:rPr>
                <w:lang w:val="pt-BR"/>
              </w:rPr>
            </w:pPr>
          </w:p>
        </w:tc>
        <w:tc>
          <w:tcPr>
            <w:tcW w:w="2693" w:type="dxa"/>
          </w:tcPr>
          <w:p w:rsidR="00C75B53" w:rsidRDefault="00C75B53" w:rsidP="009F779B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 xml:space="preserve">Utilizar padrão </w:t>
            </w:r>
            <w:proofErr w:type="spellStart"/>
            <w:r>
              <w:rPr>
                <w:lang w:val="pt-BR"/>
              </w:rPr>
              <w:t>sql</w:t>
            </w:r>
            <w:proofErr w:type="spellEnd"/>
            <w:r>
              <w:rPr>
                <w:lang w:val="pt-BR"/>
              </w:rPr>
              <w:t xml:space="preserve"> de qualquer banco relacional como </w:t>
            </w:r>
            <w:proofErr w:type="spellStart"/>
            <w:r>
              <w:rPr>
                <w:lang w:val="pt-BR"/>
              </w:rPr>
              <w:t>sqlserver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mysql</w:t>
            </w:r>
            <w:proofErr w:type="spellEnd"/>
            <w:r>
              <w:rPr>
                <w:lang w:val="pt-BR"/>
              </w:rPr>
              <w:t>,</w:t>
            </w:r>
          </w:p>
          <w:p w:rsidR="00AB7944" w:rsidRPr="00B97B9E" w:rsidRDefault="00C75B53" w:rsidP="009F779B">
            <w:pPr>
              <w:pStyle w:val="Direitanormal"/>
              <w:rPr>
                <w:lang w:val="pt-BR"/>
              </w:rPr>
            </w:pPr>
            <w:r>
              <w:rPr>
                <w:lang w:val="pt-BR"/>
              </w:rPr>
              <w:t xml:space="preserve">PostgreSQL e não relacional como </w:t>
            </w:r>
            <w:proofErr w:type="spellStart"/>
            <w:r>
              <w:rPr>
                <w:lang w:val="pt-BR"/>
              </w:rPr>
              <w:t>mongodb</w:t>
            </w:r>
            <w:proofErr w:type="spellEnd"/>
            <w:r>
              <w:rPr>
                <w:lang w:val="pt-BR"/>
              </w:rPr>
              <w:t xml:space="preserve">, </w:t>
            </w:r>
            <w:r w:rsidR="00EC2979">
              <w:rPr>
                <w:lang w:val="pt-BR"/>
              </w:rPr>
              <w:t xml:space="preserve">e </w:t>
            </w:r>
            <w:r>
              <w:rPr>
                <w:lang w:val="pt-BR"/>
              </w:rPr>
              <w:t>entre outros</w:t>
            </w:r>
            <w:r w:rsidR="003B0CDD">
              <w:rPr>
                <w:lang w:val="pt-BR"/>
              </w:rPr>
              <w:t xml:space="preserve"> com base na linguagem que fazer o ação do navegação chamado </w:t>
            </w:r>
            <w:proofErr w:type="spellStart"/>
            <w:r w:rsidR="003B0CDD">
              <w:rPr>
                <w:lang w:val="pt-BR"/>
              </w:rPr>
              <w:t>javascript</w:t>
            </w:r>
            <w:proofErr w:type="spellEnd"/>
            <w:r w:rsidR="003B0CDD">
              <w:rPr>
                <w:lang w:val="pt-BR"/>
              </w:rPr>
              <w:t xml:space="preserve"> então o banco </w:t>
            </w:r>
            <w:r w:rsidR="005153EA">
              <w:rPr>
                <w:lang w:val="pt-BR"/>
              </w:rPr>
              <w:t>fica no</w:t>
            </w:r>
            <w:r w:rsidR="003B0CDD">
              <w:rPr>
                <w:lang w:val="pt-BR"/>
              </w:rPr>
              <w:t xml:space="preserve"> navegador e</w:t>
            </w:r>
            <w:r>
              <w:rPr>
                <w:lang w:val="pt-BR"/>
              </w:rPr>
              <w:t xml:space="preserve"> suporta arquivo como </w:t>
            </w:r>
            <w:proofErr w:type="spellStart"/>
            <w:r>
              <w:rPr>
                <w:lang w:val="pt-BR"/>
              </w:rPr>
              <w:t>csv</w:t>
            </w:r>
            <w:proofErr w:type="spellEnd"/>
            <w:r>
              <w:rPr>
                <w:lang w:val="pt-BR"/>
              </w:rPr>
              <w:t xml:space="preserve">, </w:t>
            </w:r>
            <w:proofErr w:type="spellStart"/>
            <w:r>
              <w:rPr>
                <w:lang w:val="pt-BR"/>
              </w:rPr>
              <w:t>json,tab</w:t>
            </w:r>
            <w:proofErr w:type="spellEnd"/>
            <w:r>
              <w:rPr>
                <w:lang w:val="pt-BR"/>
              </w:rPr>
              <w:t xml:space="preserve"> e </w:t>
            </w:r>
            <w:proofErr w:type="spellStart"/>
            <w:r>
              <w:rPr>
                <w:lang w:val="pt-BR"/>
              </w:rPr>
              <w:t>txt</w:t>
            </w:r>
            <w:proofErr w:type="spellEnd"/>
            <w:r w:rsidR="00790699">
              <w:rPr>
                <w:lang w:val="pt-BR"/>
              </w:rPr>
              <w:t xml:space="preserve"> e suporte as várias tipos de </w:t>
            </w:r>
            <w:r w:rsidR="006C1A51">
              <w:rPr>
                <w:lang w:val="pt-BR"/>
              </w:rPr>
              <w:t>linguagem</w:t>
            </w:r>
            <w:r w:rsidR="00790699">
              <w:rPr>
                <w:lang w:val="pt-BR"/>
              </w:rPr>
              <w:t>.</w:t>
            </w:r>
          </w:p>
        </w:tc>
        <w:tc>
          <w:tcPr>
            <w:tcW w:w="2268" w:type="dxa"/>
          </w:tcPr>
          <w:p w:rsidR="003B0CDD" w:rsidRDefault="00C75B53" w:rsidP="003B0CDD">
            <w:pPr>
              <w:pStyle w:val="Direitanormal"/>
              <w:rPr>
                <w:lang w:val="pt-BR"/>
              </w:rPr>
            </w:pPr>
            <w:r>
              <w:rPr>
                <w:lang w:val="pt-BR" w:eastAsia="ja-JP"/>
              </w:rPr>
              <w:t>Quase nenhum</w:t>
            </w:r>
            <w:r w:rsidR="00EC2979">
              <w:rPr>
                <w:lang w:val="pt-BR" w:eastAsia="ja-JP"/>
              </w:rPr>
              <w:t xml:space="preserve"> pois, eu já tenho o conhecimento sobre </w:t>
            </w:r>
            <w:proofErr w:type="spellStart"/>
            <w:r w:rsidR="00EC2979">
              <w:rPr>
                <w:lang w:val="pt-BR" w:eastAsia="ja-JP"/>
              </w:rPr>
              <w:t>sql</w:t>
            </w:r>
            <w:proofErr w:type="spellEnd"/>
            <w:r w:rsidR="00EC2979">
              <w:rPr>
                <w:lang w:val="pt-BR" w:eastAsia="ja-JP"/>
              </w:rPr>
              <w:t xml:space="preserve"> mais</w:t>
            </w:r>
            <w:r>
              <w:rPr>
                <w:lang w:val="pt-BR" w:eastAsia="ja-JP"/>
              </w:rPr>
              <w:t xml:space="preserve"> tem quer ver como </w:t>
            </w:r>
            <w:r w:rsidR="00EC2979">
              <w:rPr>
                <w:lang w:val="pt-BR" w:eastAsia="ja-JP"/>
              </w:rPr>
              <w:t>vai</w:t>
            </w:r>
            <w:r>
              <w:rPr>
                <w:lang w:val="pt-BR" w:eastAsia="ja-JP"/>
              </w:rPr>
              <w:t xml:space="preserve"> ser montando</w:t>
            </w:r>
            <w:r w:rsidR="003B0CDD">
              <w:rPr>
                <w:lang w:val="pt-BR" w:eastAsia="ja-JP"/>
              </w:rPr>
              <w:t xml:space="preserve"> o banco de dados</w:t>
            </w:r>
            <w:r w:rsidR="00EC2979">
              <w:rPr>
                <w:lang w:val="pt-BR" w:eastAsia="ja-JP"/>
              </w:rPr>
              <w:t xml:space="preserve"> e a</w:t>
            </w:r>
            <w:r w:rsidR="003B0CDD">
              <w:rPr>
                <w:lang w:val="pt-BR" w:eastAsia="ja-JP"/>
              </w:rPr>
              <w:t xml:space="preserve"> interação com o banco de dados com o servido da </w:t>
            </w:r>
            <w:proofErr w:type="spellStart"/>
            <w:r w:rsidR="003B0CDD">
              <w:rPr>
                <w:lang w:val="pt-BR" w:eastAsia="ja-JP"/>
              </w:rPr>
              <w:t>iprem</w:t>
            </w:r>
            <w:proofErr w:type="spellEnd"/>
            <w:r w:rsidR="003B0CDD">
              <w:rPr>
                <w:lang w:val="pt-BR" w:eastAsia="ja-JP"/>
              </w:rPr>
              <w:t xml:space="preserve"> </w:t>
            </w:r>
            <w:r w:rsidR="00EC2979">
              <w:rPr>
                <w:lang w:val="pt-BR" w:eastAsia="ja-JP"/>
              </w:rPr>
              <w:t>e</w:t>
            </w:r>
            <w:r w:rsidR="006C1A51">
              <w:rPr>
                <w:lang w:val="pt-BR" w:eastAsia="ja-JP"/>
              </w:rPr>
              <w:t xml:space="preserve"> </w:t>
            </w:r>
            <w:r w:rsidR="003B0CDD">
              <w:rPr>
                <w:lang w:val="pt-BR" w:eastAsia="ja-JP"/>
              </w:rPr>
              <w:t xml:space="preserve">o tempo de apreender a biblioteca </w:t>
            </w:r>
            <w:proofErr w:type="spellStart"/>
            <w:r w:rsidR="003B0CDD">
              <w:rPr>
                <w:lang w:val="pt-BR"/>
              </w:rPr>
              <w:t>Alasql</w:t>
            </w:r>
            <w:proofErr w:type="spellEnd"/>
            <w:r w:rsidR="00B83463">
              <w:rPr>
                <w:lang w:val="pt-BR"/>
              </w:rPr>
              <w:t>.</w:t>
            </w:r>
            <w:r w:rsidR="007D6662">
              <w:rPr>
                <w:lang w:val="pt-BR"/>
              </w:rPr>
              <w:t xml:space="preserve"> </w:t>
            </w:r>
          </w:p>
          <w:p w:rsidR="00AB7944" w:rsidRDefault="003B0CDD" w:rsidP="009F779B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 xml:space="preserve"> </w:t>
            </w:r>
          </w:p>
        </w:tc>
        <w:tc>
          <w:tcPr>
            <w:tcW w:w="2268" w:type="dxa"/>
          </w:tcPr>
          <w:p w:rsidR="00AB7944" w:rsidRPr="00B97B9E" w:rsidRDefault="005153EA" w:rsidP="009F779B">
            <w:pPr>
              <w:pStyle w:val="Direitanormal"/>
              <w:rPr>
                <w:lang w:val="pt-BR"/>
              </w:rPr>
            </w:pPr>
            <w:hyperlink r:id="rId18" w:history="1">
              <w:r>
                <w:rPr>
                  <w:rStyle w:val="Hyperlink"/>
                  <w:rFonts w:ascii="Tahoma" w:hAnsi="Tahoma" w:cs="Tahoma"/>
                  <w:sz w:val="26"/>
                  <w:szCs w:val="26"/>
                </w:rPr>
                <w:t>github.com/</w:t>
              </w:r>
              <w:r>
                <w:rPr>
                  <w:rStyle w:val="Hyperlink"/>
                  <w:rFonts w:ascii="Tahoma" w:hAnsi="Tahoma" w:cs="Tahoma"/>
                  <w:sz w:val="26"/>
                  <w:szCs w:val="26"/>
                </w:rPr>
                <w:softHyphen/>
                <w:t>agershun/</w:t>
              </w:r>
              <w:r>
                <w:rPr>
                  <w:rStyle w:val="Hyperlink"/>
                  <w:rFonts w:ascii="Tahoma" w:hAnsi="Tahoma" w:cs="Tahoma"/>
                  <w:sz w:val="26"/>
                  <w:szCs w:val="26"/>
                </w:rPr>
                <w:softHyphen/>
                <w:t>alasql</w:t>
              </w:r>
            </w:hyperlink>
          </w:p>
        </w:tc>
        <w:tc>
          <w:tcPr>
            <w:tcW w:w="1613" w:type="dxa"/>
            <w:gridSpan w:val="2"/>
          </w:tcPr>
          <w:p w:rsidR="00AB7944" w:rsidRDefault="005153EA" w:rsidP="009F779B">
            <w:pPr>
              <w:pStyle w:val="Direitanormal"/>
              <w:rPr>
                <w:lang w:val="pt-BR" w:eastAsia="ja-JP"/>
              </w:rPr>
            </w:pPr>
            <w:r>
              <w:rPr>
                <w:lang w:val="pt-BR" w:eastAsia="ja-JP"/>
              </w:rPr>
              <w:t>Grátis</w:t>
            </w:r>
          </w:p>
          <w:p w:rsidR="005153EA" w:rsidRDefault="005153EA" w:rsidP="009F779B">
            <w:pPr>
              <w:pStyle w:val="Direitanormal"/>
              <w:rPr>
                <w:lang w:val="pt-BR" w:eastAsia="ja-JP"/>
              </w:rPr>
            </w:pPr>
          </w:p>
        </w:tc>
      </w:tr>
      <w:tr w:rsidR="005153EA" w:rsidRPr="00B97B9E" w:rsidTr="005153EA">
        <w:trPr>
          <w:trHeight w:hRule="exact" w:val="2525"/>
        </w:trPr>
        <w:tc>
          <w:tcPr>
            <w:tcW w:w="1418" w:type="dxa"/>
          </w:tcPr>
          <w:p w:rsidR="00AB7944" w:rsidRPr="00B97B9E" w:rsidRDefault="00AB7944" w:rsidP="009F779B">
            <w:pPr>
              <w:pStyle w:val="Direitanormal"/>
              <w:rPr>
                <w:lang w:val="pt-BR"/>
              </w:rPr>
            </w:pPr>
          </w:p>
        </w:tc>
        <w:tc>
          <w:tcPr>
            <w:tcW w:w="2693" w:type="dxa"/>
          </w:tcPr>
          <w:p w:rsidR="00AB7944" w:rsidRPr="00B97B9E" w:rsidRDefault="00AB7944" w:rsidP="009F779B">
            <w:pPr>
              <w:pStyle w:val="Direitanormal"/>
              <w:rPr>
                <w:lang w:val="pt-BR"/>
              </w:rPr>
            </w:pPr>
          </w:p>
        </w:tc>
        <w:tc>
          <w:tcPr>
            <w:tcW w:w="2268" w:type="dxa"/>
          </w:tcPr>
          <w:p w:rsidR="00AB7944" w:rsidRDefault="00AB7944" w:rsidP="009F779B">
            <w:pPr>
              <w:pStyle w:val="Direitanormal"/>
              <w:rPr>
                <w:lang w:val="pt-BR" w:eastAsia="ja-JP"/>
              </w:rPr>
            </w:pPr>
          </w:p>
        </w:tc>
        <w:tc>
          <w:tcPr>
            <w:tcW w:w="2693" w:type="dxa"/>
            <w:gridSpan w:val="2"/>
          </w:tcPr>
          <w:p w:rsidR="00AB7944" w:rsidRPr="00B97B9E" w:rsidRDefault="00AB7944" w:rsidP="009F779B">
            <w:pPr>
              <w:pStyle w:val="Direitanormal"/>
              <w:rPr>
                <w:lang w:val="pt-BR"/>
              </w:rPr>
            </w:pPr>
          </w:p>
        </w:tc>
        <w:tc>
          <w:tcPr>
            <w:tcW w:w="1188" w:type="dxa"/>
          </w:tcPr>
          <w:p w:rsidR="00AB7944" w:rsidRDefault="00AB7944" w:rsidP="009F779B">
            <w:pPr>
              <w:pStyle w:val="Direitanormal"/>
              <w:rPr>
                <w:lang w:val="pt-BR" w:eastAsia="ja-JP"/>
              </w:rPr>
            </w:pPr>
          </w:p>
        </w:tc>
      </w:tr>
    </w:tbl>
    <w:p w:rsidR="00AB7944" w:rsidRDefault="00AB7944" w:rsidP="00C25A82">
      <w:pPr>
        <w:rPr>
          <w:lang w:val="pt-BR"/>
        </w:rPr>
      </w:pPr>
    </w:p>
    <w:sectPr w:rsidR="00AB7944" w:rsidSect="008F4455">
      <w:headerReference w:type="default" r:id="rId19"/>
      <w:footerReference w:type="default" r:id="rId20"/>
      <w:headerReference w:type="first" r:id="rId21"/>
      <w:footerReference w:type="first" r:id="rId22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908" w:rsidRDefault="007A3908">
      <w:pPr>
        <w:spacing w:line="240" w:lineRule="auto"/>
      </w:pPr>
      <w:r>
        <w:separator/>
      </w:r>
    </w:p>
    <w:p w:rsidR="007A3908" w:rsidRDefault="007A3908"/>
  </w:endnote>
  <w:endnote w:type="continuationSeparator" w:id="0">
    <w:p w:rsidR="007A3908" w:rsidRDefault="007A3908">
      <w:pPr>
        <w:spacing w:line="240" w:lineRule="auto"/>
      </w:pPr>
      <w:r>
        <w:continuationSeparator/>
      </w:r>
    </w:p>
    <w:p w:rsidR="007A3908" w:rsidRDefault="007A39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1A7" w:rsidRPr="001F37E4" w:rsidRDefault="007201A7">
    <w:pPr>
      <w:pStyle w:val="Rodap"/>
      <w:rPr>
        <w:lang w:val="pt-BR"/>
      </w:rPr>
    </w:pPr>
  </w:p>
  <w:p w:rsidR="007201A7" w:rsidRPr="001F37E4" w:rsidRDefault="007201A7">
    <w:pPr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725" w:rsidRPr="003B63CC" w:rsidRDefault="00A36725">
    <w:pPr>
      <w:pStyle w:val="Rodap"/>
      <w:rPr>
        <w:lang w:val="pt-BR"/>
      </w:rPr>
    </w:pPr>
    <w:r w:rsidRPr="003B63CC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DB7220F" wp14:editId="731A8B59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orma Livre: Forma 8" descr="Gradiente verde no 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B7220F" id="Forma Livre: Forma 8" o:spid="_x0000_s1028" alt="Gradiente verde no retângulo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908" w:rsidRDefault="007A3908">
      <w:pPr>
        <w:spacing w:line="240" w:lineRule="auto"/>
      </w:pPr>
      <w:r>
        <w:separator/>
      </w:r>
    </w:p>
    <w:p w:rsidR="007A3908" w:rsidRDefault="007A3908"/>
  </w:footnote>
  <w:footnote w:type="continuationSeparator" w:id="0">
    <w:p w:rsidR="007A3908" w:rsidRDefault="007A3908">
      <w:pPr>
        <w:spacing w:line="240" w:lineRule="auto"/>
      </w:pPr>
      <w:r>
        <w:continuationSeparator/>
      </w:r>
    </w:p>
    <w:p w:rsidR="007A3908" w:rsidRDefault="007A39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1A7" w:rsidRPr="001F37E4" w:rsidRDefault="00E168F1">
    <w:pPr>
      <w:rPr>
        <w:lang w:val="pt-BR"/>
      </w:rPr>
    </w:pPr>
    <w:r w:rsidRPr="003B63CC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3E32259" wp14:editId="4BA992F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963535" cy="3181350"/>
              <wp:effectExtent l="0" t="0" r="0" b="0"/>
              <wp:wrapNone/>
              <wp:docPr id="7" name="Forma Livre: Forma 7" descr="Gradiente verde no 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63535" cy="318135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68F1" w:rsidRDefault="00E168F1" w:rsidP="00E168F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E32259" id="Forma Livre: Forma 7" o:spid="_x0000_s1026" alt="Gradiente verde no retângulo" style="position:absolute;margin-left:0;margin-top:0;width:627.05pt;height:250.5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63535,0;7963535,2075873;0,3181350;0,0" o:connectangles="0,0,0,0,0" textboxrect="0,0,7738110,2906395"/>
              <v:textbox>
                <w:txbxContent>
                  <w:p w:rsidR="00E168F1" w:rsidRDefault="00E168F1" w:rsidP="00E168F1"/>
                </w:txbxContent>
              </v:textbox>
              <w10:wrap anchorx="page" anchory="page"/>
            </v:shape>
          </w:pict>
        </mc:Fallback>
      </mc:AlternateContent>
    </w:r>
  </w:p>
  <w:p w:rsidR="007201A7" w:rsidRPr="001F37E4" w:rsidRDefault="007201A7">
    <w:pPr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725" w:rsidRDefault="00A36725">
    <w:pPr>
      <w:pStyle w:val="Cabealho"/>
    </w:pPr>
    <w:r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870CFC" wp14:editId="4588A7E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orma Livre: Forma 5" descr="Gradiente verde no 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870CFC" id="Forma Livre: Forma 5" o:spid="_x0000_s1027" alt="Gradiente verde no retângulo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11280C8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E6DB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FA032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E4938A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78926C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4320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8930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003AB4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16034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86EA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6A325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C005AA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17782D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8F1"/>
    <w:rsid w:val="00064E3E"/>
    <w:rsid w:val="00077551"/>
    <w:rsid w:val="00077817"/>
    <w:rsid w:val="000A6E91"/>
    <w:rsid w:val="000E7C40"/>
    <w:rsid w:val="001012D6"/>
    <w:rsid w:val="00127221"/>
    <w:rsid w:val="001642D2"/>
    <w:rsid w:val="001817A4"/>
    <w:rsid w:val="001A035C"/>
    <w:rsid w:val="001B0676"/>
    <w:rsid w:val="001D1771"/>
    <w:rsid w:val="001F37E4"/>
    <w:rsid w:val="0020743A"/>
    <w:rsid w:val="002400DD"/>
    <w:rsid w:val="002450DA"/>
    <w:rsid w:val="00263E3B"/>
    <w:rsid w:val="00264280"/>
    <w:rsid w:val="00272CEF"/>
    <w:rsid w:val="002A107B"/>
    <w:rsid w:val="002B06E9"/>
    <w:rsid w:val="002C5B7B"/>
    <w:rsid w:val="002D1C03"/>
    <w:rsid w:val="002E489C"/>
    <w:rsid w:val="002E7603"/>
    <w:rsid w:val="002F5404"/>
    <w:rsid w:val="00316D06"/>
    <w:rsid w:val="00333102"/>
    <w:rsid w:val="00335D73"/>
    <w:rsid w:val="00336A15"/>
    <w:rsid w:val="00341BC6"/>
    <w:rsid w:val="003643D3"/>
    <w:rsid w:val="00371A2B"/>
    <w:rsid w:val="003B0CDD"/>
    <w:rsid w:val="003B63CC"/>
    <w:rsid w:val="003D23A0"/>
    <w:rsid w:val="003F1B48"/>
    <w:rsid w:val="00416065"/>
    <w:rsid w:val="004858C9"/>
    <w:rsid w:val="004870D2"/>
    <w:rsid w:val="004A10E9"/>
    <w:rsid w:val="004B567D"/>
    <w:rsid w:val="005153EA"/>
    <w:rsid w:val="00574651"/>
    <w:rsid w:val="005926BA"/>
    <w:rsid w:val="005A31A1"/>
    <w:rsid w:val="005E394D"/>
    <w:rsid w:val="00606E82"/>
    <w:rsid w:val="00620175"/>
    <w:rsid w:val="00641BAA"/>
    <w:rsid w:val="00662DFA"/>
    <w:rsid w:val="006B4542"/>
    <w:rsid w:val="006C1A51"/>
    <w:rsid w:val="006F038A"/>
    <w:rsid w:val="007201A7"/>
    <w:rsid w:val="00740C4E"/>
    <w:rsid w:val="00790699"/>
    <w:rsid w:val="007A3908"/>
    <w:rsid w:val="007B4FC5"/>
    <w:rsid w:val="007C623B"/>
    <w:rsid w:val="007D6662"/>
    <w:rsid w:val="007E0DF2"/>
    <w:rsid w:val="007E1D3F"/>
    <w:rsid w:val="008345E8"/>
    <w:rsid w:val="00865DB9"/>
    <w:rsid w:val="008802E4"/>
    <w:rsid w:val="0089202B"/>
    <w:rsid w:val="008B5297"/>
    <w:rsid w:val="008F4455"/>
    <w:rsid w:val="00923B47"/>
    <w:rsid w:val="009415D1"/>
    <w:rsid w:val="00947F34"/>
    <w:rsid w:val="009D3F3C"/>
    <w:rsid w:val="00A340F2"/>
    <w:rsid w:val="00A36725"/>
    <w:rsid w:val="00A5290D"/>
    <w:rsid w:val="00A67B75"/>
    <w:rsid w:val="00A75635"/>
    <w:rsid w:val="00A77296"/>
    <w:rsid w:val="00AB7944"/>
    <w:rsid w:val="00AB7EA9"/>
    <w:rsid w:val="00B66C63"/>
    <w:rsid w:val="00B727BE"/>
    <w:rsid w:val="00B83463"/>
    <w:rsid w:val="00B97B9E"/>
    <w:rsid w:val="00C25A82"/>
    <w:rsid w:val="00C75B53"/>
    <w:rsid w:val="00C86CE9"/>
    <w:rsid w:val="00CE3710"/>
    <w:rsid w:val="00CF2287"/>
    <w:rsid w:val="00CF2FDE"/>
    <w:rsid w:val="00CF36DD"/>
    <w:rsid w:val="00D33124"/>
    <w:rsid w:val="00D67D6B"/>
    <w:rsid w:val="00D73210"/>
    <w:rsid w:val="00D83052"/>
    <w:rsid w:val="00DD2AA4"/>
    <w:rsid w:val="00E168F1"/>
    <w:rsid w:val="00E5528D"/>
    <w:rsid w:val="00E60050"/>
    <w:rsid w:val="00EB63A0"/>
    <w:rsid w:val="00EC16CD"/>
    <w:rsid w:val="00EC2979"/>
    <w:rsid w:val="00ED3DDA"/>
    <w:rsid w:val="00F465B4"/>
    <w:rsid w:val="00F65B05"/>
    <w:rsid w:val="00FA50AE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1701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pt-PT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7E4"/>
    <w:rPr>
      <w:rFonts w:ascii="Microsoft Sans Serif" w:hAnsi="Microsoft Sans Serif" w:cs="Microsoft Sans Serif"/>
      <w:sz w:val="24"/>
    </w:rPr>
  </w:style>
  <w:style w:type="paragraph" w:styleId="Ttulo1">
    <w:name w:val="heading 1"/>
    <w:basedOn w:val="Normal"/>
    <w:link w:val="Ttulo1Char"/>
    <w:autoRedefine/>
    <w:uiPriority w:val="2"/>
    <w:qFormat/>
    <w:rsid w:val="001F37E4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Ttulo2">
    <w:name w:val="heading 2"/>
    <w:basedOn w:val="Normal"/>
    <w:link w:val="Ttulo2Char"/>
    <w:uiPriority w:val="2"/>
    <w:unhideWhenUsed/>
    <w:qFormat/>
    <w:rsid w:val="001F37E4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Ttulo3">
    <w:name w:val="heading 3"/>
    <w:basedOn w:val="Normal"/>
    <w:link w:val="Ttulo3Char"/>
    <w:uiPriority w:val="9"/>
    <w:unhideWhenUsed/>
    <w:qFormat/>
    <w:rsid w:val="001F37E4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1F37E4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1F37E4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1F37E4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1F37E4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1F37E4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1F37E4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semiHidden/>
    <w:unhideWhenUsed/>
    <w:qFormat/>
    <w:rsid w:val="001F37E4"/>
    <w:rPr>
      <w:rFonts w:ascii="Microsoft Sans Serif" w:hAnsi="Microsoft Sans Serif" w:cs="Microsoft Sans Serif"/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1F37E4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Ttulo1Char">
    <w:name w:val="Título 1 Char"/>
    <w:basedOn w:val="Fontepargpadro"/>
    <w:link w:val="Ttulo1"/>
    <w:uiPriority w:val="2"/>
    <w:rsid w:val="001F37E4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har"/>
    <w:uiPriority w:val="1"/>
    <w:qFormat/>
    <w:rsid w:val="001F37E4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1F37E4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Cabealho">
    <w:name w:val="header"/>
    <w:basedOn w:val="Normal"/>
    <w:link w:val="CabealhoChar"/>
    <w:uiPriority w:val="99"/>
    <w:rsid w:val="001F37E4"/>
    <w:pPr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37E4"/>
    <w:rPr>
      <w:rFonts w:ascii="Microsoft Sans Serif" w:hAnsi="Microsoft Sans Serif" w:cs="Microsoft Sans Serif"/>
      <w:sz w:val="24"/>
    </w:rPr>
  </w:style>
  <w:style w:type="character" w:styleId="TextodoEspaoReservado">
    <w:name w:val="Placeholder Text"/>
    <w:basedOn w:val="Fontepargpadro"/>
    <w:uiPriority w:val="99"/>
    <w:semiHidden/>
    <w:rsid w:val="001F37E4"/>
    <w:rPr>
      <w:rFonts w:ascii="Microsoft Sans Serif" w:hAnsi="Microsoft Sans Serif" w:cs="Microsoft Sans Serif"/>
      <w:color w:val="808080"/>
    </w:rPr>
  </w:style>
  <w:style w:type="table" w:styleId="Tabelacomgrade">
    <w:name w:val="Table Grid"/>
    <w:basedOn w:val="Tabelanormal"/>
    <w:uiPriority w:val="39"/>
    <w:rsid w:val="001F37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2"/>
    <w:semiHidden/>
    <w:rsid w:val="001F37E4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Direitanormal">
    <w:name w:val="Direita normal"/>
    <w:basedOn w:val="Normal"/>
    <w:qFormat/>
    <w:rsid w:val="001F37E4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F37E4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2"/>
    <w:semiHidden/>
    <w:rsid w:val="001F37E4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Rodap">
    <w:name w:val="footer"/>
    <w:basedOn w:val="Normal"/>
    <w:link w:val="RodapChar"/>
    <w:uiPriority w:val="99"/>
    <w:unhideWhenUsed/>
    <w:rsid w:val="001F37E4"/>
    <w:rPr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F37E4"/>
    <w:rPr>
      <w:rFonts w:ascii="Microsoft Sans Serif" w:hAnsi="Microsoft Sans Serif" w:cs="Microsoft Sans Serif"/>
      <w:sz w:val="24"/>
      <w:lang w:eastAsia="en-US"/>
    </w:rPr>
  </w:style>
  <w:style w:type="table" w:styleId="TabeladeGradeClara">
    <w:name w:val="Grid Table Light"/>
    <w:basedOn w:val="Tabelanormal"/>
    <w:uiPriority w:val="40"/>
    <w:rsid w:val="001F37E4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har">
    <w:name w:val="Título 2 Char"/>
    <w:basedOn w:val="Fontepargpadro"/>
    <w:link w:val="Ttulo2"/>
    <w:uiPriority w:val="2"/>
    <w:rsid w:val="001F37E4"/>
    <w:rPr>
      <w:rFonts w:ascii="Franklin Gothic Demi" w:hAnsi="Franklin Gothic Demi" w:cs="Microsoft Sans Serif"/>
      <w:spacing w:val="40"/>
      <w:sz w:val="24"/>
    </w:rPr>
  </w:style>
  <w:style w:type="table" w:customStyle="1" w:styleId="Informaesdevendas">
    <w:name w:val="Informações de vendas"/>
    <w:basedOn w:val="Tabelanormal"/>
    <w:uiPriority w:val="99"/>
    <w:rsid w:val="001F37E4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eladecontedo">
    <w:name w:val="Tabela de conteúdo"/>
    <w:basedOn w:val="Tabelanormal"/>
    <w:uiPriority w:val="99"/>
    <w:rsid w:val="001F37E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har">
    <w:name w:val="Título 9 Char"/>
    <w:basedOn w:val="Fontepargpadro"/>
    <w:link w:val="Ttulo9"/>
    <w:uiPriority w:val="2"/>
    <w:semiHidden/>
    <w:rsid w:val="001F37E4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otaldatabela">
    <w:name w:val="Total da tabela"/>
    <w:basedOn w:val="Tabelanormal"/>
    <w:uiPriority w:val="99"/>
    <w:rsid w:val="001F37E4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Simples2">
    <w:name w:val="Plain Table 2"/>
    <w:basedOn w:val="Tabelanormal"/>
    <w:uiPriority w:val="42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rsid w:val="001F37E4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Estilo1">
    <w:name w:val="Estilo1"/>
    <w:basedOn w:val="Normal"/>
    <w:link w:val="Caracteredeestilo1"/>
    <w:qFormat/>
    <w:rsid w:val="00341BC6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6"/>
      <w:szCs w:val="28"/>
    </w:rPr>
  </w:style>
  <w:style w:type="character" w:customStyle="1" w:styleId="Caracteredeestilo1">
    <w:name w:val="Caractere de estilo 1"/>
    <w:basedOn w:val="Fontepargpadro"/>
    <w:link w:val="Estilo1"/>
    <w:rsid w:val="00341BC6"/>
    <w:rPr>
      <w:rFonts w:ascii="Franklin Gothic Demi" w:eastAsiaTheme="majorEastAsia" w:hAnsi="Franklin Gothic Demi" w:cs="Microsoft Sans Serif"/>
      <w:color w:val="236A46" w:themeColor="accent3" w:themeShade="BF"/>
      <w:spacing w:val="4"/>
      <w:sz w:val="26"/>
      <w:szCs w:val="28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F37E4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F37E4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nfaseIntensa">
    <w:name w:val="Intense Emphasis"/>
    <w:basedOn w:val="Fontepargpadro"/>
    <w:uiPriority w:val="21"/>
    <w:semiHidden/>
    <w:unhideWhenUsed/>
    <w:qFormat/>
    <w:rsid w:val="001F37E4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1F37E4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1F37E4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F37E4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embloco">
    <w:name w:val="Block Text"/>
    <w:basedOn w:val="Normal"/>
    <w:uiPriority w:val="99"/>
    <w:semiHidden/>
    <w:unhideWhenUsed/>
    <w:rsid w:val="001F37E4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yperlink">
    <w:name w:val="Hyperlink"/>
    <w:basedOn w:val="Fontepargpadro"/>
    <w:uiPriority w:val="99"/>
    <w:unhideWhenUsed/>
    <w:rsid w:val="001F37E4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1F37E4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1F37E4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a">
    <w:name w:val="Date"/>
    <w:basedOn w:val="Normal"/>
    <w:next w:val="Normal"/>
    <w:link w:val="DataChar"/>
    <w:uiPriority w:val="99"/>
    <w:rsid w:val="001F37E4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aChar">
    <w:name w:val="Data Char"/>
    <w:basedOn w:val="Fontepargpadro"/>
    <w:link w:val="Data"/>
    <w:uiPriority w:val="99"/>
    <w:rsid w:val="001F37E4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Meno">
    <w:name w:val="Mention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1F37E4"/>
    <w:pPr>
      <w:numPr>
        <w:numId w:val="11"/>
      </w:numPr>
    </w:pPr>
  </w:style>
  <w:style w:type="numbering" w:styleId="1ai">
    <w:name w:val="Outline List 1"/>
    <w:basedOn w:val="Semlista"/>
    <w:uiPriority w:val="99"/>
    <w:semiHidden/>
    <w:unhideWhenUsed/>
    <w:rsid w:val="001F37E4"/>
    <w:pPr>
      <w:numPr>
        <w:numId w:val="12"/>
      </w:numPr>
    </w:pPr>
  </w:style>
  <w:style w:type="character" w:styleId="CdigoHTML">
    <w:name w:val="HTML Code"/>
    <w:basedOn w:val="Fontepargpadro"/>
    <w:uiPriority w:val="99"/>
    <w:semiHidden/>
    <w:unhideWhenUsed/>
    <w:rsid w:val="001F37E4"/>
    <w:rPr>
      <w:rFonts w:ascii="Consolas" w:hAnsi="Consolas" w:cs="Microsoft Sans Serif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1F37E4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1F37E4"/>
    <w:rPr>
      <w:rFonts w:ascii="Microsoft Sans Serif" w:hAnsi="Microsoft Sans Serif" w:cs="Microsoft Sans Serif"/>
      <w:i/>
      <w:iCs/>
      <w:sz w:val="24"/>
    </w:rPr>
  </w:style>
  <w:style w:type="character" w:styleId="DefinioHTML">
    <w:name w:val="HTML Definition"/>
    <w:basedOn w:val="Fontepargpadro"/>
    <w:uiPriority w:val="99"/>
    <w:semiHidden/>
    <w:unhideWhenUsed/>
    <w:rsid w:val="001F37E4"/>
    <w:rPr>
      <w:rFonts w:ascii="Microsoft Sans Serif" w:hAnsi="Microsoft Sans Serif" w:cs="Microsoft Sans Serif"/>
      <w:i/>
      <w:iCs/>
    </w:rPr>
  </w:style>
  <w:style w:type="character" w:styleId="CitaoHTML">
    <w:name w:val="HTML Cit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1F37E4"/>
    <w:rPr>
      <w:rFonts w:ascii="Consolas" w:hAnsi="Consolas" w:cs="Microsoft Sans Serif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1F37E4"/>
    <w:rPr>
      <w:rFonts w:ascii="Consolas" w:hAnsi="Consolas" w:cs="Microsoft Sans Serif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1F37E4"/>
    <w:rPr>
      <w:rFonts w:ascii="Microsoft Sans Serif" w:hAnsi="Microsoft Sans Serif" w:cs="Microsoft Sans Serif"/>
    </w:rPr>
  </w:style>
  <w:style w:type="character" w:styleId="TecladoHTML">
    <w:name w:val="HTML Keyboard"/>
    <w:basedOn w:val="Fontepargpadro"/>
    <w:uiPriority w:val="99"/>
    <w:semiHidden/>
    <w:unhideWhenUsed/>
    <w:rsid w:val="001F37E4"/>
    <w:rPr>
      <w:rFonts w:ascii="Consolas" w:hAnsi="Consolas" w:cs="Microsoft Sans Serif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37E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37E4"/>
    <w:rPr>
      <w:rFonts w:ascii="Consolas" w:hAnsi="Consolas" w:cs="Microsoft Sans Seri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1F37E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1F37E4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1F37E4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1F37E4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1F37E4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1F37E4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1F37E4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1F37E4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1F37E4"/>
    <w:pPr>
      <w:spacing w:after="100"/>
      <w:ind w:left="1920"/>
    </w:pPr>
  </w:style>
  <w:style w:type="character" w:styleId="RefernciaSutil">
    <w:name w:val="Subtle Reference"/>
    <w:basedOn w:val="Fontepargpadro"/>
    <w:uiPriority w:val="31"/>
    <w:semiHidden/>
    <w:unhideWhenUsed/>
    <w:qFormat/>
    <w:rsid w:val="001F37E4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unhideWhenUsed/>
    <w:qFormat/>
    <w:rsid w:val="001F37E4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1F37E4"/>
  </w:style>
  <w:style w:type="character" w:styleId="Hashtag">
    <w:name w:val="Hashtag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1F37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1F37E4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1F37E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1F37E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F37E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F37E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F37E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F37E4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1F37E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1F37E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1F37E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1F37E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1F37E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1F37E4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1F37E4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1F37E4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1F37E4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1F37E4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1F37E4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1F37E4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1F37E4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1F37E4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1F37E4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1F37E4"/>
    <w:pPr>
      <w:numPr>
        <w:numId w:val="10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1F37E4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1F37E4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1F37E4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1F37E4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1F37E4"/>
    <w:pPr>
      <w:numPr>
        <w:numId w:val="5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1F37E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1F37E4"/>
  </w:style>
  <w:style w:type="paragraph" w:styleId="Textodemacro">
    <w:name w:val="macro"/>
    <w:link w:val="TextodemacroChar"/>
    <w:uiPriority w:val="99"/>
    <w:semiHidden/>
    <w:unhideWhenUsed/>
    <w:rsid w:val="001F37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F37E4"/>
    <w:rPr>
      <w:rFonts w:ascii="Consolas" w:hAnsi="Consolas" w:cs="Microsoft Sans Serif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F37E4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F37E4"/>
    <w:rPr>
      <w:rFonts w:ascii="Microsoft Sans Serif" w:hAnsi="Microsoft Sans Serif" w:cs="Microsoft Sans Serif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1F37E4"/>
    <w:pPr>
      <w:ind w:left="240" w:hanging="24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1F37E4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1F37E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1F37E4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nfase">
    <w:name w:val="Emphasis"/>
    <w:basedOn w:val="Fontepargpadro"/>
    <w:uiPriority w:val="20"/>
    <w:semiHidden/>
    <w:unhideWhenUsed/>
    <w:qFormat/>
    <w:rsid w:val="001F37E4"/>
    <w:rPr>
      <w:rFonts w:ascii="Microsoft Sans Serif" w:hAnsi="Microsoft Sans Serif" w:cs="Microsoft Sans Serif"/>
      <w:i/>
      <w:iCs/>
    </w:rPr>
  </w:style>
  <w:style w:type="table" w:styleId="ListaColorida">
    <w:name w:val="Colorful List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1F37E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1F37E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1F37E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F37E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F37E4"/>
    <w:rPr>
      <w:rFonts w:ascii="Microsoft Sans Serif" w:hAnsi="Microsoft Sans Serif" w:cs="Microsoft Sans Serif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F37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F37E4"/>
    <w:rPr>
      <w:rFonts w:ascii="Microsoft Sans Serif" w:hAnsi="Microsoft Sans Serif" w:cs="Microsoft Sans Serif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7E4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37E4"/>
    <w:rPr>
      <w:rFonts w:ascii="Microsoft YaHei UI" w:eastAsia="Microsoft YaHei UI" w:hAnsi="Microsoft YaHei UI" w:cs="Microsoft Sans Serif"/>
    </w:rPr>
  </w:style>
  <w:style w:type="paragraph" w:styleId="Destinatrio">
    <w:name w:val="envelope address"/>
    <w:basedOn w:val="Normal"/>
    <w:uiPriority w:val="99"/>
    <w:semiHidden/>
    <w:unhideWhenUsed/>
    <w:rsid w:val="001F37E4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F37E4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F37E4"/>
    <w:rPr>
      <w:rFonts w:ascii="Microsoft YaHei UI" w:eastAsia="Microsoft YaHei UI" w:hAnsi="Microsoft YaHei UI" w:cs="Microsoft Sans Serif"/>
    </w:rPr>
  </w:style>
  <w:style w:type="numbering" w:styleId="Artigoseo">
    <w:name w:val="Outline List 3"/>
    <w:basedOn w:val="Semlista"/>
    <w:uiPriority w:val="99"/>
    <w:semiHidden/>
    <w:unhideWhenUsed/>
    <w:rsid w:val="001F37E4"/>
    <w:pPr>
      <w:numPr>
        <w:numId w:val="13"/>
      </w:numPr>
    </w:pPr>
  </w:style>
  <w:style w:type="table" w:styleId="TabelaSimples1">
    <w:name w:val="Plain Table 1"/>
    <w:basedOn w:val="Tabelanormal"/>
    <w:uiPriority w:val="41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1F37E4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lWeb">
    <w:name w:val="Normal (Web)"/>
    <w:basedOn w:val="Normal"/>
    <w:uiPriority w:val="99"/>
    <w:semiHidden/>
    <w:unhideWhenUsed/>
    <w:rsid w:val="001F37E4"/>
    <w:rPr>
      <w:rFonts w:ascii="Times New Roman" w:hAnsi="Times New Roman" w:cs="Times New Roman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1F37E4"/>
    <w:rPr>
      <w:rFonts w:ascii="Microsoft Sans Serif" w:hAnsi="Microsoft Sans Serif" w:cs="Microsoft Sans Serif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1F37E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F37E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F37E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F37E4"/>
    <w:rPr>
      <w:rFonts w:ascii="Microsoft Sans Serif" w:hAnsi="Microsoft Sans Serif" w:cs="Microsoft Sans Serif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F37E4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F37E4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F37E4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F37E4"/>
    <w:rPr>
      <w:rFonts w:ascii="Microsoft Sans Serif" w:hAnsi="Microsoft Sans Serif" w:cs="Microsoft Sans Serif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1F37E4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1F37E4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Recuonormal">
    <w:name w:val="Normal Indent"/>
    <w:basedOn w:val="Normal"/>
    <w:uiPriority w:val="99"/>
    <w:semiHidden/>
    <w:unhideWhenUsed/>
    <w:rsid w:val="001F37E4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1F37E4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1F37E4"/>
    <w:rPr>
      <w:rFonts w:ascii="Microsoft Sans Serif" w:hAnsi="Microsoft Sans Serif" w:cs="Microsoft Sans Serif"/>
      <w:sz w:val="24"/>
    </w:rPr>
  </w:style>
  <w:style w:type="table" w:styleId="Tabelacontempornea">
    <w:name w:val="Table Contemporary"/>
    <w:basedOn w:val="Tabelanormal"/>
    <w:uiPriority w:val="99"/>
    <w:semiHidden/>
    <w:unhideWhenUsed/>
    <w:rsid w:val="001F37E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1F37E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Lista2">
    <w:name w:val="List Table 2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Lista3">
    <w:name w:val="List Table 3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1F37E4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1F37E4"/>
  </w:style>
  <w:style w:type="character" w:customStyle="1" w:styleId="SaudaoChar">
    <w:name w:val="Saudação Char"/>
    <w:basedOn w:val="Fontepargpadro"/>
    <w:link w:val="Saudao"/>
    <w:uiPriority w:val="99"/>
    <w:semiHidden/>
    <w:rsid w:val="001F37E4"/>
    <w:rPr>
      <w:rFonts w:ascii="Microsoft Sans Serif" w:hAnsi="Microsoft Sans Serif" w:cs="Microsoft Sans Serif"/>
      <w:sz w:val="24"/>
    </w:rPr>
  </w:style>
  <w:style w:type="table" w:styleId="Tabelaemcolunas1">
    <w:name w:val="Table Columns 1"/>
    <w:basedOn w:val="Tabelanormal"/>
    <w:uiPriority w:val="99"/>
    <w:semiHidden/>
    <w:unhideWhenUsed/>
    <w:rsid w:val="001F37E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1F37E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1F37E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1F37E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1F37E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1F37E4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1F37E4"/>
    <w:rPr>
      <w:rFonts w:ascii="Microsoft Sans Serif" w:hAnsi="Microsoft Sans Serif" w:cs="Microsoft Sans Serif"/>
      <w:sz w:val="24"/>
    </w:rPr>
  </w:style>
  <w:style w:type="table" w:styleId="Tabelasimples10">
    <w:name w:val="Table Simple 1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1F37E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1F37E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1F37E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F37E4"/>
    <w:pPr>
      <w:spacing w:line="240" w:lineRule="auto"/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1F37E4"/>
    <w:pPr>
      <w:spacing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1F37E4"/>
    <w:pPr>
      <w:spacing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1F37E4"/>
    <w:pPr>
      <w:spacing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1F37E4"/>
    <w:pPr>
      <w:spacing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1F37E4"/>
    <w:pPr>
      <w:spacing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1F37E4"/>
    <w:pPr>
      <w:spacing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1F37E4"/>
    <w:pPr>
      <w:spacing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1F37E4"/>
    <w:pPr>
      <w:spacing w:line="240" w:lineRule="auto"/>
      <w:ind w:left="216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1F37E4"/>
    <w:rPr>
      <w:rFonts w:ascii="Franklin Gothic Demi" w:eastAsiaTheme="majorEastAsia" w:hAnsi="Franklin Gothic Demi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F37E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F37E4"/>
    <w:rPr>
      <w:rFonts w:ascii="Consolas" w:hAnsi="Consolas" w:cs="Microsoft Sans Serif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1F37E4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1F37E4"/>
    <w:rPr>
      <w:rFonts w:ascii="Microsoft Sans Serif" w:hAnsi="Microsoft Sans Serif" w:cs="Microsoft Sans Serif"/>
      <w:sz w:val="24"/>
    </w:rPr>
  </w:style>
  <w:style w:type="table" w:styleId="Tabelacomgrade1">
    <w:name w:val="Table Grid 1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1F37E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1F37E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1F37E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1Clara">
    <w:name w:val="Grid Table 1 Light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Grade3">
    <w:name w:val="Grid Table 3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1F37E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1F37E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1F37E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F37E4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F37E4"/>
    <w:rPr>
      <w:rFonts w:ascii="Microsoft Sans Serif" w:hAnsi="Microsoft Sans Serif" w:cs="Microsoft Sans Serif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1F37E4"/>
    <w:rPr>
      <w:rFonts w:ascii="Microsoft Sans Serif" w:hAnsi="Microsoft Sans Serif" w:cs="Microsoft Sans Serif"/>
    </w:rPr>
  </w:style>
  <w:style w:type="table" w:styleId="Tabelacomefeitos3D1">
    <w:name w:val="Table 3D effects 1"/>
    <w:basedOn w:val="Tabelanormal"/>
    <w:uiPriority w:val="99"/>
    <w:semiHidden/>
    <w:unhideWhenUsed/>
    <w:rsid w:val="001F37E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1F37E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1F37E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1F3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unhideWhenUsed/>
    <w:qFormat/>
    <w:rsid w:val="001F37E4"/>
    <w:rPr>
      <w:rFonts w:ascii="Microsoft Sans Serif" w:hAnsi="Microsoft Sans Serif" w:cs="Microsoft Sans Serif"/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1F37E4"/>
    <w:rPr>
      <w:rFonts w:ascii="Microsoft Sans Serif" w:hAnsi="Microsoft Sans Serif" w:cs="Microsoft Sans Seri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F37E4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oogle.com/search?rlz=1C1RLNS_pt-BRBR855BR855&amp;biw=1920&amp;bih=937&amp;ei=gw9LXc-KIujO5OUP8uOCeA&amp;q=horario+06%3A00+PDT&amp;oq=horario+06%3A00+PDT&amp;gs_l=psy-ab.3...196480.197000..197429...0.0..1.289.550.3j0j1......0....1..gws-wiz.......0i71.Z8U2ErA4sSA&amp;ved=&amp;uact=5" TargetMode="External"/><Relationship Id="rId18" Type="http://schemas.openxmlformats.org/officeDocument/2006/relationships/hyperlink" Target="https://github.com/agershun/alasql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hyperlink" Target="https://www.heroku.com/" TargetMode="External"/><Relationship Id="rId17" Type="http://schemas.openxmlformats.org/officeDocument/2006/relationships/hyperlink" Target="http://alasql.org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b-engines.com/en/system/AlaSQL%3BSQL.JS%3BSQLite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rebase.google.com/docs/firestore/pricing?hl=pt-BR" TargetMode="External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yperlink" Target="https://www.heroku.com/pric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irebase.google.com/docs/firestore/quotas?hl=pt-BR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google.com/search?rlz=1C1RLNS_pt-BRBR855BR855&amp;biw=1920&amp;bih=937&amp;ei=dA9LXcz5EbnI5OUPpuqImAc&amp;q=horario+18%3A00+PDT&amp;oq=horario+18%3A00+PDT&amp;gs_l=psy-ab.3...13756.14169..14440...0.0..1.465.722.3j4-1......0....1..gws-wiz.......0i71.XlD-Hj8U0oc&amp;ved=&amp;uact=5" TargetMode="Externa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vin.guimaraes\AppData\Roaming\Microsoft\Templates\Fatura%20de%20servi&#231;o%20(design%20de%20Gradiente%20Ver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D81D676ABD4BF9BABBB018EDA582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3CDFB7-BCB4-482B-AFDA-84F96B839ABE}"/>
      </w:docPartPr>
      <w:docPartBody>
        <w:p w:rsidR="0014374D" w:rsidRDefault="00992B68">
          <w:pPr>
            <w:pStyle w:val="18D81D676ABD4BF9BABBB018EDA5828D"/>
          </w:pPr>
          <w:r w:rsidRPr="00B97B9E">
            <w:rPr>
              <w:lang w:bidi="pt-BR"/>
            </w:rPr>
            <w:t>Cargo</w:t>
          </w:r>
        </w:p>
      </w:docPartBody>
    </w:docPart>
    <w:docPart>
      <w:docPartPr>
        <w:name w:val="D556E9C60E1049FEB3064BC16F21AC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B224DC-0361-42A2-8773-20541DAEBEEC}"/>
      </w:docPartPr>
      <w:docPartBody>
        <w:p w:rsidR="0014374D" w:rsidRDefault="00782E3E" w:rsidP="00782E3E">
          <w:pPr>
            <w:pStyle w:val="D556E9C60E1049FEB3064BC16F21ACCE"/>
          </w:pPr>
          <w:r w:rsidRPr="00B97B9E">
            <w:rPr>
              <w:lang w:bidi="pt-BR"/>
            </w:rPr>
            <w:t>Cargo</w:t>
          </w:r>
        </w:p>
      </w:docPartBody>
    </w:docPart>
    <w:docPart>
      <w:docPartPr>
        <w:name w:val="449D4BB9C8EE45F1A6648ED4C6F360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1D9E41-25ED-4A51-844E-EB5FB46E5B60}"/>
      </w:docPartPr>
      <w:docPartBody>
        <w:p w:rsidR="00000000" w:rsidRDefault="0014374D" w:rsidP="0014374D">
          <w:pPr>
            <w:pStyle w:val="449D4BB9C8EE45F1A6648ED4C6F3606F"/>
          </w:pPr>
          <w:r w:rsidRPr="00B97B9E">
            <w:rPr>
              <w:lang w:bidi="pt-BR"/>
            </w:rPr>
            <w:t>Cargo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3E"/>
    <w:rsid w:val="0014374D"/>
    <w:rsid w:val="00782E3E"/>
    <w:rsid w:val="00992B68"/>
    <w:rsid w:val="00BA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0136A3474A7438D8D5A62A732A0E8FF">
    <w:name w:val="60136A3474A7438D8D5A62A732A0E8FF"/>
  </w:style>
  <w:style w:type="paragraph" w:styleId="Data">
    <w:name w:val="Date"/>
    <w:basedOn w:val="Normal"/>
    <w:next w:val="Normal"/>
    <w:link w:val="DataChar"/>
    <w:uiPriority w:val="99"/>
    <w:pPr>
      <w:spacing w:after="0" w:line="312" w:lineRule="auto"/>
    </w:pPr>
    <w:rPr>
      <w:rFonts w:ascii="Franklin Gothic Demi" w:hAnsi="Franklin Gothic Demi" w:cs="Microsoft Sans Serif"/>
      <w:color w:val="000000" w:themeColor="text1"/>
      <w:sz w:val="32"/>
      <w:szCs w:val="32"/>
      <w:lang w:val="pt-PT" w:eastAsia="ja-JP"/>
    </w:rPr>
  </w:style>
  <w:style w:type="character" w:customStyle="1" w:styleId="DataChar">
    <w:name w:val="Data Char"/>
    <w:basedOn w:val="Fontepargpadro"/>
    <w:link w:val="Data"/>
    <w:uiPriority w:val="99"/>
    <w:rPr>
      <w:rFonts w:ascii="Franklin Gothic Demi" w:hAnsi="Franklin Gothic Demi" w:cs="Microsoft Sans Serif"/>
      <w:color w:val="000000" w:themeColor="text1"/>
      <w:sz w:val="32"/>
      <w:szCs w:val="32"/>
      <w:lang w:val="pt-PT" w:eastAsia="ja-JP"/>
    </w:rPr>
  </w:style>
  <w:style w:type="paragraph" w:customStyle="1" w:styleId="893CA9DF9EBD4BE8AAA96D14E526F59B">
    <w:name w:val="893CA9DF9EBD4BE8AAA96D14E526F59B"/>
  </w:style>
  <w:style w:type="paragraph" w:customStyle="1" w:styleId="6DC9F6D10CCD4D66BCC98C4697F54E53">
    <w:name w:val="6DC9F6D10CCD4D66BCC98C4697F54E53"/>
  </w:style>
  <w:style w:type="paragraph" w:customStyle="1" w:styleId="A96286F97C1143C5AC72C740F515255D">
    <w:name w:val="A96286F97C1143C5AC72C740F515255D"/>
  </w:style>
  <w:style w:type="paragraph" w:customStyle="1" w:styleId="3A77510414EE436987B468C135594440">
    <w:name w:val="3A77510414EE436987B468C135594440"/>
  </w:style>
  <w:style w:type="paragraph" w:customStyle="1" w:styleId="2939EC693A0E4FC4843BB31F1E31B78E">
    <w:name w:val="2939EC693A0E4FC4843BB31F1E31B78E"/>
  </w:style>
  <w:style w:type="paragraph" w:customStyle="1" w:styleId="F7F25A0A08D04E0888BC021CF8C96461">
    <w:name w:val="F7F25A0A08D04E0888BC021CF8C96461"/>
  </w:style>
  <w:style w:type="paragraph" w:customStyle="1" w:styleId="D4228C0432574DB5A73A721BF5B19DB7">
    <w:name w:val="D4228C0432574DB5A73A721BF5B19DB7"/>
  </w:style>
  <w:style w:type="paragraph" w:customStyle="1" w:styleId="57B496A1260B4F42ACC93A8DAD3A1852">
    <w:name w:val="57B496A1260B4F42ACC93A8DAD3A1852"/>
  </w:style>
  <w:style w:type="paragraph" w:customStyle="1" w:styleId="AE997A4D6A874CFEB1A7FCC751DB9CAA">
    <w:name w:val="AE997A4D6A874CFEB1A7FCC751DB9CAA"/>
  </w:style>
  <w:style w:type="paragraph" w:customStyle="1" w:styleId="EA89A72785E4472B9FD0DC4D7A20495A">
    <w:name w:val="EA89A72785E4472B9FD0DC4D7A20495A"/>
  </w:style>
  <w:style w:type="paragraph" w:customStyle="1" w:styleId="1CF56ED5DBDF4789B115BB65E5020B8C">
    <w:name w:val="1CF56ED5DBDF4789B115BB65E5020B8C"/>
  </w:style>
  <w:style w:type="paragraph" w:customStyle="1" w:styleId="1F60FE85916345768C5700F7E9626EEF">
    <w:name w:val="1F60FE85916345768C5700F7E9626EEF"/>
  </w:style>
  <w:style w:type="paragraph" w:customStyle="1" w:styleId="BEE3910886F94479B194919177BB05AD">
    <w:name w:val="BEE3910886F94479B194919177BB05AD"/>
  </w:style>
  <w:style w:type="paragraph" w:customStyle="1" w:styleId="02CD841C186249A59A7C257DC726E589">
    <w:name w:val="02CD841C186249A59A7C257DC726E589"/>
  </w:style>
  <w:style w:type="paragraph" w:customStyle="1" w:styleId="D291D72E27D04C7B8330C9F3C496DF31">
    <w:name w:val="D291D72E27D04C7B8330C9F3C496DF31"/>
  </w:style>
  <w:style w:type="paragraph" w:customStyle="1" w:styleId="706EF3A883C04853A80B5E736FC3697A">
    <w:name w:val="706EF3A883C04853A80B5E736FC3697A"/>
  </w:style>
  <w:style w:type="paragraph" w:customStyle="1" w:styleId="CAEE6941EBBB4DDDAB1541A4A564664A">
    <w:name w:val="CAEE6941EBBB4DDDAB1541A4A564664A"/>
  </w:style>
  <w:style w:type="paragraph" w:customStyle="1" w:styleId="18D81D676ABD4BF9BABBB018EDA5828D">
    <w:name w:val="18D81D676ABD4BF9BABBB018EDA5828D"/>
  </w:style>
  <w:style w:type="paragraph" w:customStyle="1" w:styleId="7729C48E8BB546E183F6249E7CF94D97">
    <w:name w:val="7729C48E8BB546E183F6249E7CF94D97"/>
  </w:style>
  <w:style w:type="paragraph" w:customStyle="1" w:styleId="75D79D966A4640848056D8B6701D776B">
    <w:name w:val="75D79D966A4640848056D8B6701D776B"/>
  </w:style>
  <w:style w:type="paragraph" w:customStyle="1" w:styleId="45B3381347FA43E8A65DEFCC6651EFD8">
    <w:name w:val="45B3381347FA43E8A65DEFCC6651EFD8"/>
  </w:style>
  <w:style w:type="paragraph" w:customStyle="1" w:styleId="9001956971D647EA80125C29618D4DCF">
    <w:name w:val="9001956971D647EA80125C29618D4DCF"/>
  </w:style>
  <w:style w:type="paragraph" w:customStyle="1" w:styleId="157A6D8A2DE34D319C7CA5F6134B07FC">
    <w:name w:val="157A6D8A2DE34D319C7CA5F6134B07FC"/>
  </w:style>
  <w:style w:type="paragraph" w:customStyle="1" w:styleId="33863442E1FD48D39BFFE0EA28149658">
    <w:name w:val="33863442E1FD48D39BFFE0EA28149658"/>
  </w:style>
  <w:style w:type="paragraph" w:customStyle="1" w:styleId="9FAF8BEE097748958520B0F0B2B7AC5D">
    <w:name w:val="9FAF8BEE097748958520B0F0B2B7AC5D"/>
  </w:style>
  <w:style w:type="paragraph" w:customStyle="1" w:styleId="226DA0A46C134CBC8B7EA84423B40146">
    <w:name w:val="226DA0A46C134CBC8B7EA84423B40146"/>
  </w:style>
  <w:style w:type="paragraph" w:customStyle="1" w:styleId="89279982B5F94B749505958B8389D116">
    <w:name w:val="89279982B5F94B749505958B8389D116"/>
  </w:style>
  <w:style w:type="paragraph" w:customStyle="1" w:styleId="66B466749A4345418769E1EC647E6502">
    <w:name w:val="66B466749A4345418769E1EC647E6502"/>
  </w:style>
  <w:style w:type="paragraph" w:customStyle="1" w:styleId="53924D8C3AEF4A67AC8287320E4FAC39">
    <w:name w:val="53924D8C3AEF4A67AC8287320E4FAC39"/>
  </w:style>
  <w:style w:type="paragraph" w:customStyle="1" w:styleId="70FBB75EB1CF4646A988C0E263DEE09D">
    <w:name w:val="70FBB75EB1CF4646A988C0E263DEE09D"/>
  </w:style>
  <w:style w:type="paragraph" w:customStyle="1" w:styleId="9246CAB412F94CBB9557EE104459D883">
    <w:name w:val="9246CAB412F94CBB9557EE104459D883"/>
  </w:style>
  <w:style w:type="paragraph" w:customStyle="1" w:styleId="0D86A55D259747B792564588A0BE1F53">
    <w:name w:val="0D86A55D259747B792564588A0BE1F53"/>
  </w:style>
  <w:style w:type="paragraph" w:customStyle="1" w:styleId="76B0D844AA1041CCB83174F0B4A47F0C">
    <w:name w:val="76B0D844AA1041CCB83174F0B4A47F0C"/>
  </w:style>
  <w:style w:type="paragraph" w:customStyle="1" w:styleId="167128E789A14776AE3DD72D6D55CD00">
    <w:name w:val="167128E789A14776AE3DD72D6D55CD00"/>
  </w:style>
  <w:style w:type="paragraph" w:customStyle="1" w:styleId="132755CC35AA46898FB1E118B2571C30">
    <w:name w:val="132755CC35AA46898FB1E118B2571C30"/>
  </w:style>
  <w:style w:type="paragraph" w:customStyle="1" w:styleId="43F6AF72753F401DBE2FC1B382B1011A">
    <w:name w:val="43F6AF72753F401DBE2FC1B382B1011A"/>
  </w:style>
  <w:style w:type="paragraph" w:customStyle="1" w:styleId="2205163A149246A39063291AB22D08D7">
    <w:name w:val="2205163A149246A39063291AB22D08D7"/>
  </w:style>
  <w:style w:type="paragraph" w:customStyle="1" w:styleId="23E1E72FD1BC43108D3C80A27ACA40E8">
    <w:name w:val="23E1E72FD1BC43108D3C80A27ACA40E8"/>
  </w:style>
  <w:style w:type="paragraph" w:customStyle="1" w:styleId="7A89A0C98EE44273B55EDB191FD9F090">
    <w:name w:val="7A89A0C98EE44273B55EDB191FD9F090"/>
  </w:style>
  <w:style w:type="paragraph" w:customStyle="1" w:styleId="AA416BAF5CA44C4EA48F434D8ACA4E43">
    <w:name w:val="AA416BAF5CA44C4EA48F434D8ACA4E43"/>
  </w:style>
  <w:style w:type="paragraph" w:customStyle="1" w:styleId="4437C2D830E84EAB98F3D08F63C836FC">
    <w:name w:val="4437C2D830E84EAB98F3D08F63C836FC"/>
  </w:style>
  <w:style w:type="paragraph" w:customStyle="1" w:styleId="CE71D9889E8B489B826BB2731C8DC677">
    <w:name w:val="CE71D9889E8B489B826BB2731C8DC677"/>
  </w:style>
  <w:style w:type="paragraph" w:customStyle="1" w:styleId="0FF73114A3A64B94BEB7313B6D42F339">
    <w:name w:val="0FF73114A3A64B94BEB7313B6D42F339"/>
  </w:style>
  <w:style w:type="paragraph" w:customStyle="1" w:styleId="B1CE52230D0A4F15AC09E2D5CD9D9CB7">
    <w:name w:val="B1CE52230D0A4F15AC09E2D5CD9D9CB7"/>
  </w:style>
  <w:style w:type="paragraph" w:customStyle="1" w:styleId="F8E0646A65F34CC28887BF9B96D30598">
    <w:name w:val="F8E0646A65F34CC28887BF9B96D30598"/>
  </w:style>
  <w:style w:type="paragraph" w:customStyle="1" w:styleId="B6DD8286930C4A7580C93E25FEDDC589">
    <w:name w:val="B6DD8286930C4A7580C93E25FEDDC589"/>
  </w:style>
  <w:style w:type="paragraph" w:customStyle="1" w:styleId="3E4936D6C1534F169DF09ED52D8829A7">
    <w:name w:val="3E4936D6C1534F169DF09ED52D8829A7"/>
  </w:style>
  <w:style w:type="paragraph" w:customStyle="1" w:styleId="218CBE67BFFF49B0B30F48E4191609C7">
    <w:name w:val="218CBE67BFFF49B0B30F48E4191609C7"/>
  </w:style>
  <w:style w:type="paragraph" w:customStyle="1" w:styleId="C50F01DDCEEA46A782B838639BDBD051">
    <w:name w:val="C50F01DDCEEA46A782B838639BDBD051"/>
  </w:style>
  <w:style w:type="paragraph" w:customStyle="1" w:styleId="72CDD26A9977494E916D52245BC5BB90">
    <w:name w:val="72CDD26A9977494E916D52245BC5BB90"/>
  </w:style>
  <w:style w:type="paragraph" w:customStyle="1" w:styleId="8D323D1184E3483182CB33016600FDBB">
    <w:name w:val="8D323D1184E3483182CB33016600FDBB"/>
  </w:style>
  <w:style w:type="paragraph" w:customStyle="1" w:styleId="63234081CCA34CF8B61E78A0396902F3">
    <w:name w:val="63234081CCA34CF8B61E78A0396902F3"/>
  </w:style>
  <w:style w:type="paragraph" w:customStyle="1" w:styleId="6C6E00B1EE8C48E4ABCE16AD5827D2FF">
    <w:name w:val="6C6E00B1EE8C48E4ABCE16AD5827D2FF"/>
    <w:rsid w:val="00782E3E"/>
  </w:style>
  <w:style w:type="paragraph" w:customStyle="1" w:styleId="728A87AF433D432BAB87A0EF0B47BC30">
    <w:name w:val="728A87AF433D432BAB87A0EF0B47BC30"/>
    <w:rsid w:val="00782E3E"/>
  </w:style>
  <w:style w:type="paragraph" w:customStyle="1" w:styleId="DDECE9CBB7B14384AE9EEEAB4BF55005">
    <w:name w:val="DDECE9CBB7B14384AE9EEEAB4BF55005"/>
    <w:rsid w:val="00782E3E"/>
  </w:style>
  <w:style w:type="paragraph" w:customStyle="1" w:styleId="A1452E4995674E5E857E4BA6D646393E">
    <w:name w:val="A1452E4995674E5E857E4BA6D646393E"/>
    <w:rsid w:val="00782E3E"/>
  </w:style>
  <w:style w:type="paragraph" w:customStyle="1" w:styleId="91A6C0D5809146E79CE2845424BED58A">
    <w:name w:val="91A6C0D5809146E79CE2845424BED58A"/>
    <w:rsid w:val="00782E3E"/>
  </w:style>
  <w:style w:type="paragraph" w:customStyle="1" w:styleId="5B07DA2B93BF48CD906518DFDBEE91CD">
    <w:name w:val="5B07DA2B93BF48CD906518DFDBEE91CD"/>
    <w:rsid w:val="00782E3E"/>
  </w:style>
  <w:style w:type="paragraph" w:customStyle="1" w:styleId="1BF1B814899943378C91675C3511691E">
    <w:name w:val="1BF1B814899943378C91675C3511691E"/>
    <w:rsid w:val="00782E3E"/>
  </w:style>
  <w:style w:type="paragraph" w:customStyle="1" w:styleId="3900E06F06504DF184726629213683B5">
    <w:name w:val="3900E06F06504DF184726629213683B5"/>
    <w:rsid w:val="00782E3E"/>
  </w:style>
  <w:style w:type="paragraph" w:customStyle="1" w:styleId="78C20FB06A3E4D168E4627688DEC27EA">
    <w:name w:val="78C20FB06A3E4D168E4627688DEC27EA"/>
    <w:rsid w:val="00782E3E"/>
  </w:style>
  <w:style w:type="paragraph" w:customStyle="1" w:styleId="C374C15899F24CB6BBDA8FD5676842E7">
    <w:name w:val="C374C15899F24CB6BBDA8FD5676842E7"/>
    <w:rsid w:val="00782E3E"/>
  </w:style>
  <w:style w:type="paragraph" w:customStyle="1" w:styleId="365B459599C54BD9BAD630FE60AD54A8">
    <w:name w:val="365B459599C54BD9BAD630FE60AD54A8"/>
    <w:rsid w:val="00782E3E"/>
  </w:style>
  <w:style w:type="paragraph" w:customStyle="1" w:styleId="52200482D45749FEB910743FEF658359">
    <w:name w:val="52200482D45749FEB910743FEF658359"/>
    <w:rsid w:val="00782E3E"/>
  </w:style>
  <w:style w:type="paragraph" w:customStyle="1" w:styleId="91ECF7F9D58C4065A44278E627E76BD4">
    <w:name w:val="91ECF7F9D58C4065A44278E627E76BD4"/>
    <w:rsid w:val="00782E3E"/>
  </w:style>
  <w:style w:type="paragraph" w:customStyle="1" w:styleId="95228739B85F41B5A9E656A5693019EC">
    <w:name w:val="95228739B85F41B5A9E656A5693019EC"/>
    <w:rsid w:val="00782E3E"/>
  </w:style>
  <w:style w:type="paragraph" w:customStyle="1" w:styleId="D1EBECD3B1564421AF670F9C77DF531F">
    <w:name w:val="D1EBECD3B1564421AF670F9C77DF531F"/>
    <w:rsid w:val="00782E3E"/>
  </w:style>
  <w:style w:type="paragraph" w:customStyle="1" w:styleId="5671873AADE848FAA410244F096CC75E">
    <w:name w:val="5671873AADE848FAA410244F096CC75E"/>
    <w:rsid w:val="00782E3E"/>
  </w:style>
  <w:style w:type="paragraph" w:customStyle="1" w:styleId="EF669090C357482FB681D34D25AF5C04">
    <w:name w:val="EF669090C357482FB681D34D25AF5C04"/>
    <w:rsid w:val="00782E3E"/>
  </w:style>
  <w:style w:type="paragraph" w:customStyle="1" w:styleId="59CF22D57A654945B47E36B034A3CBAD">
    <w:name w:val="59CF22D57A654945B47E36B034A3CBAD"/>
    <w:rsid w:val="00782E3E"/>
  </w:style>
  <w:style w:type="paragraph" w:customStyle="1" w:styleId="ACD32FF310E646B9B7E2C0EF69D2D7A1">
    <w:name w:val="ACD32FF310E646B9B7E2C0EF69D2D7A1"/>
    <w:rsid w:val="00782E3E"/>
  </w:style>
  <w:style w:type="paragraph" w:customStyle="1" w:styleId="A52F8532E0ED4C76BC5E9A7EDC99F212">
    <w:name w:val="A52F8532E0ED4C76BC5E9A7EDC99F212"/>
    <w:rsid w:val="00782E3E"/>
  </w:style>
  <w:style w:type="paragraph" w:customStyle="1" w:styleId="54C48CDFC8DC491EA7E44775E02C2195">
    <w:name w:val="54C48CDFC8DC491EA7E44775E02C2195"/>
    <w:rsid w:val="00782E3E"/>
  </w:style>
  <w:style w:type="paragraph" w:customStyle="1" w:styleId="8A79B43B984648EF84731EAAC086B8D9">
    <w:name w:val="8A79B43B984648EF84731EAAC086B8D9"/>
    <w:rsid w:val="00782E3E"/>
  </w:style>
  <w:style w:type="paragraph" w:customStyle="1" w:styleId="0977BBD991514E8B973ECD4EFF82A56C">
    <w:name w:val="0977BBD991514E8B973ECD4EFF82A56C"/>
    <w:rsid w:val="00782E3E"/>
  </w:style>
  <w:style w:type="paragraph" w:customStyle="1" w:styleId="D252234378024124A8D9A54D65D1ABBD">
    <w:name w:val="D252234378024124A8D9A54D65D1ABBD"/>
    <w:rsid w:val="00782E3E"/>
  </w:style>
  <w:style w:type="paragraph" w:customStyle="1" w:styleId="1BA8CAA0D5764CCB8208135A7F0CAD9D">
    <w:name w:val="1BA8CAA0D5764CCB8208135A7F0CAD9D"/>
    <w:rsid w:val="00782E3E"/>
  </w:style>
  <w:style w:type="paragraph" w:customStyle="1" w:styleId="DEC10F806AD143909FCA5B0FE63B688D">
    <w:name w:val="DEC10F806AD143909FCA5B0FE63B688D"/>
    <w:rsid w:val="00782E3E"/>
  </w:style>
  <w:style w:type="paragraph" w:customStyle="1" w:styleId="208FEC8147BA488B8D731868EB8A2974">
    <w:name w:val="208FEC8147BA488B8D731868EB8A2974"/>
    <w:rsid w:val="00782E3E"/>
  </w:style>
  <w:style w:type="paragraph" w:customStyle="1" w:styleId="CBB1953B0B44423D958C72F9A6102499">
    <w:name w:val="CBB1953B0B44423D958C72F9A6102499"/>
    <w:rsid w:val="00782E3E"/>
  </w:style>
  <w:style w:type="paragraph" w:customStyle="1" w:styleId="44A11732E7CD4F91AF8A2E75966EAA8E">
    <w:name w:val="44A11732E7CD4F91AF8A2E75966EAA8E"/>
    <w:rsid w:val="00782E3E"/>
  </w:style>
  <w:style w:type="paragraph" w:customStyle="1" w:styleId="D1567608BD9F48D491A6B430B3B62690">
    <w:name w:val="D1567608BD9F48D491A6B430B3B62690"/>
    <w:rsid w:val="00782E3E"/>
  </w:style>
  <w:style w:type="paragraph" w:customStyle="1" w:styleId="0AC4F79B85EF438E988F51A020B822D4">
    <w:name w:val="0AC4F79B85EF438E988F51A020B822D4"/>
    <w:rsid w:val="00782E3E"/>
  </w:style>
  <w:style w:type="paragraph" w:customStyle="1" w:styleId="6DCD63F412C14655A2F6EF0DEA43E364">
    <w:name w:val="6DCD63F412C14655A2F6EF0DEA43E364"/>
    <w:rsid w:val="00782E3E"/>
  </w:style>
  <w:style w:type="paragraph" w:customStyle="1" w:styleId="856EF4BE97CB4C8B9C15CE5F70C8B8D3">
    <w:name w:val="856EF4BE97CB4C8B9C15CE5F70C8B8D3"/>
    <w:rsid w:val="00782E3E"/>
  </w:style>
  <w:style w:type="paragraph" w:customStyle="1" w:styleId="BA053907716D46CC81A5E1F3729B08B6">
    <w:name w:val="BA053907716D46CC81A5E1F3729B08B6"/>
    <w:rsid w:val="00782E3E"/>
  </w:style>
  <w:style w:type="paragraph" w:customStyle="1" w:styleId="00A8323C72E5432DBB87E8B3F15635C9">
    <w:name w:val="00A8323C72E5432DBB87E8B3F15635C9"/>
    <w:rsid w:val="00782E3E"/>
  </w:style>
  <w:style w:type="paragraph" w:customStyle="1" w:styleId="1E6784031D3C4CCA86626B6CD544F544">
    <w:name w:val="1E6784031D3C4CCA86626B6CD544F544"/>
    <w:rsid w:val="00782E3E"/>
  </w:style>
  <w:style w:type="paragraph" w:customStyle="1" w:styleId="8F95B254324E44608F0053F6921B447E">
    <w:name w:val="8F95B254324E44608F0053F6921B447E"/>
    <w:rsid w:val="00782E3E"/>
  </w:style>
  <w:style w:type="paragraph" w:customStyle="1" w:styleId="CFEA83E30C1D432883935E8AD0D261D6">
    <w:name w:val="CFEA83E30C1D432883935E8AD0D261D6"/>
    <w:rsid w:val="00782E3E"/>
  </w:style>
  <w:style w:type="paragraph" w:customStyle="1" w:styleId="45925E8993AA46EEBAD006B4B3271CCC">
    <w:name w:val="45925E8993AA46EEBAD006B4B3271CCC"/>
    <w:rsid w:val="00782E3E"/>
  </w:style>
  <w:style w:type="paragraph" w:customStyle="1" w:styleId="C163BB01F02B4F38A9BB685888A6C1AC">
    <w:name w:val="C163BB01F02B4F38A9BB685888A6C1AC"/>
    <w:rsid w:val="00782E3E"/>
  </w:style>
  <w:style w:type="paragraph" w:customStyle="1" w:styleId="EBE41E8246EE438EB084A9220247C1BE">
    <w:name w:val="EBE41E8246EE438EB084A9220247C1BE"/>
    <w:rsid w:val="00782E3E"/>
  </w:style>
  <w:style w:type="paragraph" w:customStyle="1" w:styleId="C24A6C2F489947D4937FEAA20B104128">
    <w:name w:val="C24A6C2F489947D4937FEAA20B104128"/>
    <w:rsid w:val="00782E3E"/>
  </w:style>
  <w:style w:type="paragraph" w:customStyle="1" w:styleId="90D37E494B06473FB134BD42F4FB0836">
    <w:name w:val="90D37E494B06473FB134BD42F4FB0836"/>
    <w:rsid w:val="00782E3E"/>
  </w:style>
  <w:style w:type="paragraph" w:customStyle="1" w:styleId="FDD864AD3147436AA02B186D464BEE17">
    <w:name w:val="FDD864AD3147436AA02B186D464BEE17"/>
    <w:rsid w:val="00782E3E"/>
  </w:style>
  <w:style w:type="paragraph" w:customStyle="1" w:styleId="935330C143E24D6CA9D23BDC047C7BF6">
    <w:name w:val="935330C143E24D6CA9D23BDC047C7BF6"/>
    <w:rsid w:val="00782E3E"/>
  </w:style>
  <w:style w:type="paragraph" w:customStyle="1" w:styleId="31E47F2328C147CA9114C57D607C180E">
    <w:name w:val="31E47F2328C147CA9114C57D607C180E"/>
    <w:rsid w:val="00782E3E"/>
  </w:style>
  <w:style w:type="paragraph" w:customStyle="1" w:styleId="AE59613F885242329463B1A5B5AA2FF0">
    <w:name w:val="AE59613F885242329463B1A5B5AA2FF0"/>
    <w:rsid w:val="00782E3E"/>
  </w:style>
  <w:style w:type="paragraph" w:customStyle="1" w:styleId="E425C81A8ECB4E7FA8217B8A290DB195">
    <w:name w:val="E425C81A8ECB4E7FA8217B8A290DB195"/>
    <w:rsid w:val="00782E3E"/>
  </w:style>
  <w:style w:type="paragraph" w:customStyle="1" w:styleId="9774C9BC572D4690BA143B7899FB3C03">
    <w:name w:val="9774C9BC572D4690BA143B7899FB3C03"/>
    <w:rsid w:val="00782E3E"/>
  </w:style>
  <w:style w:type="paragraph" w:customStyle="1" w:styleId="AB51BB3E554140F497031FFA9FCEA803">
    <w:name w:val="AB51BB3E554140F497031FFA9FCEA803"/>
    <w:rsid w:val="00782E3E"/>
  </w:style>
  <w:style w:type="paragraph" w:customStyle="1" w:styleId="151A1E1365BD4B1AB3BD1F776C6F167E">
    <w:name w:val="151A1E1365BD4B1AB3BD1F776C6F167E"/>
    <w:rsid w:val="00782E3E"/>
  </w:style>
  <w:style w:type="paragraph" w:customStyle="1" w:styleId="DF1A91CA3857486BB58711D8AA13E4BD">
    <w:name w:val="DF1A91CA3857486BB58711D8AA13E4BD"/>
    <w:rsid w:val="00782E3E"/>
  </w:style>
  <w:style w:type="paragraph" w:customStyle="1" w:styleId="96339BEDF7894F51BCD0A13D6B746F1B">
    <w:name w:val="96339BEDF7894F51BCD0A13D6B746F1B"/>
    <w:rsid w:val="00782E3E"/>
  </w:style>
  <w:style w:type="paragraph" w:customStyle="1" w:styleId="BEB0FF1858BC445280CE03496363C236">
    <w:name w:val="BEB0FF1858BC445280CE03496363C236"/>
    <w:rsid w:val="00782E3E"/>
  </w:style>
  <w:style w:type="paragraph" w:customStyle="1" w:styleId="710B009C17004C29968A7E223F071951">
    <w:name w:val="710B009C17004C29968A7E223F071951"/>
    <w:rsid w:val="00782E3E"/>
  </w:style>
  <w:style w:type="paragraph" w:customStyle="1" w:styleId="E5B9CA116BE9498ABB80B704C49A2816">
    <w:name w:val="E5B9CA116BE9498ABB80B704C49A2816"/>
    <w:rsid w:val="00782E3E"/>
  </w:style>
  <w:style w:type="paragraph" w:customStyle="1" w:styleId="C06E6E1A1EE248E1B8999C87721C23FB">
    <w:name w:val="C06E6E1A1EE248E1B8999C87721C23FB"/>
    <w:rsid w:val="00782E3E"/>
  </w:style>
  <w:style w:type="paragraph" w:customStyle="1" w:styleId="C201724A9F164C05BD262A0EB07C6959">
    <w:name w:val="C201724A9F164C05BD262A0EB07C6959"/>
    <w:rsid w:val="00782E3E"/>
  </w:style>
  <w:style w:type="paragraph" w:customStyle="1" w:styleId="1F6AFA72D9204DC8A72FB6CFA82F7D48">
    <w:name w:val="1F6AFA72D9204DC8A72FB6CFA82F7D48"/>
    <w:rsid w:val="00782E3E"/>
  </w:style>
  <w:style w:type="paragraph" w:customStyle="1" w:styleId="732AFCEBF177414FA34A9FE6B4556C8D">
    <w:name w:val="732AFCEBF177414FA34A9FE6B4556C8D"/>
    <w:rsid w:val="00782E3E"/>
  </w:style>
  <w:style w:type="paragraph" w:customStyle="1" w:styleId="66D9F94FC43A4071866006D09A475E7D">
    <w:name w:val="66D9F94FC43A4071866006D09A475E7D"/>
    <w:rsid w:val="00782E3E"/>
  </w:style>
  <w:style w:type="paragraph" w:customStyle="1" w:styleId="610E0054D9164DF6AFFCBC3AF437ABA8">
    <w:name w:val="610E0054D9164DF6AFFCBC3AF437ABA8"/>
    <w:rsid w:val="00782E3E"/>
  </w:style>
  <w:style w:type="paragraph" w:customStyle="1" w:styleId="DDB7EEE31C104E3C9C30C2248FEE0F4B">
    <w:name w:val="DDB7EEE31C104E3C9C30C2248FEE0F4B"/>
    <w:rsid w:val="00782E3E"/>
  </w:style>
  <w:style w:type="paragraph" w:customStyle="1" w:styleId="9AF4A67CF77040308E464F26446F0A9C">
    <w:name w:val="9AF4A67CF77040308E464F26446F0A9C"/>
    <w:rsid w:val="00782E3E"/>
  </w:style>
  <w:style w:type="paragraph" w:customStyle="1" w:styleId="AD9F8AA611D44DFA8430C9B45B72830F">
    <w:name w:val="AD9F8AA611D44DFA8430C9B45B72830F"/>
    <w:rsid w:val="00782E3E"/>
  </w:style>
  <w:style w:type="paragraph" w:customStyle="1" w:styleId="CFAA36065EF5403BBC59415051B38D60">
    <w:name w:val="CFAA36065EF5403BBC59415051B38D60"/>
    <w:rsid w:val="00782E3E"/>
  </w:style>
  <w:style w:type="paragraph" w:customStyle="1" w:styleId="3043E6509EA64322A81CF601C9300043">
    <w:name w:val="3043E6509EA64322A81CF601C9300043"/>
    <w:rsid w:val="00782E3E"/>
  </w:style>
  <w:style w:type="paragraph" w:customStyle="1" w:styleId="AFA81193E10D4F13836F0AF0BEF5357C">
    <w:name w:val="AFA81193E10D4F13836F0AF0BEF5357C"/>
    <w:rsid w:val="00782E3E"/>
  </w:style>
  <w:style w:type="paragraph" w:customStyle="1" w:styleId="CFEE97F0A4984832B705C6C505FC2D99">
    <w:name w:val="CFEE97F0A4984832B705C6C505FC2D99"/>
    <w:rsid w:val="00782E3E"/>
  </w:style>
  <w:style w:type="paragraph" w:customStyle="1" w:styleId="A5EB2612D0404513AED8DA01D15A2772">
    <w:name w:val="A5EB2612D0404513AED8DA01D15A2772"/>
    <w:rsid w:val="00782E3E"/>
  </w:style>
  <w:style w:type="paragraph" w:customStyle="1" w:styleId="2E496888E6CF40EF83BF6082229DBBA6">
    <w:name w:val="2E496888E6CF40EF83BF6082229DBBA6"/>
    <w:rsid w:val="00782E3E"/>
  </w:style>
  <w:style w:type="paragraph" w:customStyle="1" w:styleId="C76DC5A63F0B43A29568607E89FDA04E">
    <w:name w:val="C76DC5A63F0B43A29568607E89FDA04E"/>
    <w:rsid w:val="00782E3E"/>
  </w:style>
  <w:style w:type="paragraph" w:customStyle="1" w:styleId="FDF17D6702D64F0981CAB82A7FB288D6">
    <w:name w:val="FDF17D6702D64F0981CAB82A7FB288D6"/>
    <w:rsid w:val="00782E3E"/>
  </w:style>
  <w:style w:type="paragraph" w:customStyle="1" w:styleId="67E5877CCD9248B9BB4007169BEE7395">
    <w:name w:val="67E5877CCD9248B9BB4007169BEE7395"/>
    <w:rsid w:val="00782E3E"/>
  </w:style>
  <w:style w:type="paragraph" w:customStyle="1" w:styleId="991CCE5CB76C4C748802E71A2ECF6637">
    <w:name w:val="991CCE5CB76C4C748802E71A2ECF6637"/>
    <w:rsid w:val="00782E3E"/>
  </w:style>
  <w:style w:type="paragraph" w:customStyle="1" w:styleId="41CF5577F04140CFAFEBA7AF08CC4B68">
    <w:name w:val="41CF5577F04140CFAFEBA7AF08CC4B68"/>
    <w:rsid w:val="00782E3E"/>
  </w:style>
  <w:style w:type="paragraph" w:customStyle="1" w:styleId="BABC191A071C4F5C919A4CEA0FA90EEA">
    <w:name w:val="BABC191A071C4F5C919A4CEA0FA90EEA"/>
    <w:rsid w:val="00782E3E"/>
  </w:style>
  <w:style w:type="paragraph" w:customStyle="1" w:styleId="1B4299DDE1F54EEEA710076C8CF325B7">
    <w:name w:val="1B4299DDE1F54EEEA710076C8CF325B7"/>
    <w:rsid w:val="00782E3E"/>
  </w:style>
  <w:style w:type="paragraph" w:customStyle="1" w:styleId="01F42690C5C34D0FBE9AABAE9A89B6C1">
    <w:name w:val="01F42690C5C34D0FBE9AABAE9A89B6C1"/>
    <w:rsid w:val="00782E3E"/>
  </w:style>
  <w:style w:type="paragraph" w:customStyle="1" w:styleId="13938ACA1C5C4C0A82CD03D2D0011B8C">
    <w:name w:val="13938ACA1C5C4C0A82CD03D2D0011B8C"/>
    <w:rsid w:val="00782E3E"/>
  </w:style>
  <w:style w:type="paragraph" w:customStyle="1" w:styleId="22589E74CBA14F35A1D556177059EFFF">
    <w:name w:val="22589E74CBA14F35A1D556177059EFFF"/>
    <w:rsid w:val="00782E3E"/>
  </w:style>
  <w:style w:type="paragraph" w:customStyle="1" w:styleId="3A7735C9D4DC40D8AC2160C034671C98">
    <w:name w:val="3A7735C9D4DC40D8AC2160C034671C98"/>
    <w:rsid w:val="00782E3E"/>
  </w:style>
  <w:style w:type="paragraph" w:customStyle="1" w:styleId="D2867829D6DF421CB42F93A3927B11D6">
    <w:name w:val="D2867829D6DF421CB42F93A3927B11D6"/>
    <w:rsid w:val="00782E3E"/>
  </w:style>
  <w:style w:type="paragraph" w:customStyle="1" w:styleId="12FDB427EB514610AD64D241D7B5C0EC">
    <w:name w:val="12FDB427EB514610AD64D241D7B5C0EC"/>
    <w:rsid w:val="00782E3E"/>
  </w:style>
  <w:style w:type="paragraph" w:customStyle="1" w:styleId="28F4CB214EAC4F3DA4335968A39A6DB0">
    <w:name w:val="28F4CB214EAC4F3DA4335968A39A6DB0"/>
    <w:rsid w:val="00782E3E"/>
  </w:style>
  <w:style w:type="paragraph" w:customStyle="1" w:styleId="D053FC56A0F84B06B0DB248F228C0A63">
    <w:name w:val="D053FC56A0F84B06B0DB248F228C0A63"/>
    <w:rsid w:val="00782E3E"/>
  </w:style>
  <w:style w:type="paragraph" w:customStyle="1" w:styleId="5F5C58D434094043B71D1860C6A073A3">
    <w:name w:val="5F5C58D434094043B71D1860C6A073A3"/>
    <w:rsid w:val="00782E3E"/>
  </w:style>
  <w:style w:type="paragraph" w:customStyle="1" w:styleId="D9939ED2D3584921BFBAF05232379235">
    <w:name w:val="D9939ED2D3584921BFBAF05232379235"/>
    <w:rsid w:val="00782E3E"/>
  </w:style>
  <w:style w:type="paragraph" w:customStyle="1" w:styleId="0359CDCAD6D44F159D280B8402A91172">
    <w:name w:val="0359CDCAD6D44F159D280B8402A91172"/>
    <w:rsid w:val="00782E3E"/>
  </w:style>
  <w:style w:type="paragraph" w:customStyle="1" w:styleId="9C1D689785314FEE96119B2E866025AB">
    <w:name w:val="9C1D689785314FEE96119B2E866025AB"/>
    <w:rsid w:val="00782E3E"/>
  </w:style>
  <w:style w:type="paragraph" w:customStyle="1" w:styleId="1C82A764B37B4540AC980BC71B8EA1B8">
    <w:name w:val="1C82A764B37B4540AC980BC71B8EA1B8"/>
    <w:rsid w:val="00782E3E"/>
  </w:style>
  <w:style w:type="paragraph" w:customStyle="1" w:styleId="0EE8524AF0F4437F95A6A24E197D6D90">
    <w:name w:val="0EE8524AF0F4437F95A6A24E197D6D90"/>
    <w:rsid w:val="00782E3E"/>
  </w:style>
  <w:style w:type="paragraph" w:customStyle="1" w:styleId="1C9CD013FF0047A4BCCBC23397EB2F6F">
    <w:name w:val="1C9CD013FF0047A4BCCBC23397EB2F6F"/>
    <w:rsid w:val="00782E3E"/>
  </w:style>
  <w:style w:type="paragraph" w:customStyle="1" w:styleId="5DF1A5FF04DF4838A8516F32B338104B">
    <w:name w:val="5DF1A5FF04DF4838A8516F32B338104B"/>
    <w:rsid w:val="00782E3E"/>
  </w:style>
  <w:style w:type="paragraph" w:customStyle="1" w:styleId="E1E5012E61D84D17AA0AC0C64E22818B">
    <w:name w:val="E1E5012E61D84D17AA0AC0C64E22818B"/>
    <w:rsid w:val="00782E3E"/>
  </w:style>
  <w:style w:type="paragraph" w:customStyle="1" w:styleId="D7830A68DBD741B586234DE2E3D813E6">
    <w:name w:val="D7830A68DBD741B586234DE2E3D813E6"/>
    <w:rsid w:val="00782E3E"/>
  </w:style>
  <w:style w:type="paragraph" w:customStyle="1" w:styleId="CAC711CEAB6546169E6FE22376DE8EC9">
    <w:name w:val="CAC711CEAB6546169E6FE22376DE8EC9"/>
    <w:rsid w:val="00782E3E"/>
  </w:style>
  <w:style w:type="paragraph" w:customStyle="1" w:styleId="A1E65D0145BE4043AEDEFC851CDDA916">
    <w:name w:val="A1E65D0145BE4043AEDEFC851CDDA916"/>
    <w:rsid w:val="00782E3E"/>
  </w:style>
  <w:style w:type="paragraph" w:customStyle="1" w:styleId="F50DDE24863A4C82B937FBCA815B8D9B">
    <w:name w:val="F50DDE24863A4C82B937FBCA815B8D9B"/>
    <w:rsid w:val="00782E3E"/>
  </w:style>
  <w:style w:type="paragraph" w:customStyle="1" w:styleId="D556E9C60E1049FEB3064BC16F21ACCE">
    <w:name w:val="D556E9C60E1049FEB3064BC16F21ACCE"/>
    <w:rsid w:val="00782E3E"/>
  </w:style>
  <w:style w:type="paragraph" w:customStyle="1" w:styleId="27F3D7B50F2449C2833583B9622921D9">
    <w:name w:val="27F3D7B50F2449C2833583B9622921D9"/>
    <w:rsid w:val="00782E3E"/>
  </w:style>
  <w:style w:type="paragraph" w:customStyle="1" w:styleId="7A9941B3BE1848AA80EEE1DBA6DEA704">
    <w:name w:val="7A9941B3BE1848AA80EEE1DBA6DEA704"/>
    <w:rsid w:val="0014374D"/>
  </w:style>
  <w:style w:type="paragraph" w:customStyle="1" w:styleId="9C818648C17A4F958326EC0DDE6EA8B2">
    <w:name w:val="9C818648C17A4F958326EC0DDE6EA8B2"/>
    <w:rsid w:val="0014374D"/>
  </w:style>
  <w:style w:type="paragraph" w:customStyle="1" w:styleId="449D4BB9C8EE45F1A6648ED4C6F3606F">
    <w:name w:val="449D4BB9C8EE45F1A6648ED4C6F3606F"/>
    <w:rsid w:val="001437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E71737-CCE7-4120-9B54-4B2973D3C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Fatura de serviço (design de Gradiente Verde).dotx</Template>
  <TotalTime>0</TotalTime>
  <Pages>5</Pages>
  <Words>580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2019-08-07T16:45:00Z</dcterms:created>
  <dcterms:modified xsi:type="dcterms:W3CDTF">2019-08-07T19:33:00Z</dcterms:modified>
</cp:coreProperties>
</file>